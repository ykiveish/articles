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429" w:rsidRDefault="00F03793" w:rsidP="00667BE1">
      <w:pPr>
        <w:pStyle w:val="Title1"/>
        <w:spacing w:before="0" w:after="0"/>
        <w:rPr>
          <w:sz w:val="24"/>
        </w:rPr>
      </w:pPr>
      <w:r>
        <w:t>Fuzzing Low Level Design</w:t>
      </w:r>
      <w:r w:rsidR="00667BE1">
        <w:rPr>
          <w:sz w:val="32"/>
        </w:rPr>
        <w:t xml:space="preserve"> – BIOS Guard</w:t>
      </w:r>
      <w:r w:rsidR="00BB3429" w:rsidRPr="001C17B2">
        <w:rPr>
          <w:sz w:val="32"/>
        </w:rPr>
        <w:br/>
      </w:r>
    </w:p>
    <w:p w:rsidR="00F03793" w:rsidRDefault="00F03793" w:rsidP="00F03793">
      <w:pPr>
        <w:pStyle w:val="author"/>
        <w:rPr>
          <w:sz w:val="22"/>
        </w:rPr>
      </w:pPr>
      <w:r>
        <w:rPr>
          <w:sz w:val="22"/>
        </w:rPr>
        <w:t>Yevgeniy Kiveisha</w:t>
      </w:r>
    </w:p>
    <w:p w:rsidR="00F03793" w:rsidRDefault="00F03793" w:rsidP="00F03793">
      <w:pPr>
        <w:pStyle w:val="author"/>
        <w:rPr>
          <w:i/>
          <w:sz w:val="20"/>
        </w:rPr>
      </w:pPr>
      <w:r>
        <w:rPr>
          <w:i/>
          <w:sz w:val="20"/>
        </w:rPr>
        <w:t>SW Engineer, Flex Services Application Software &amp; Technology</w:t>
      </w:r>
    </w:p>
    <w:p w:rsidR="00F03793" w:rsidRPr="00F90D32" w:rsidRDefault="00F03793" w:rsidP="00F03793">
      <w:pPr>
        <w:pStyle w:val="author"/>
        <w:rPr>
          <w:rStyle w:val="Hyperlink"/>
          <w:rFonts w:ascii="Courier New" w:hAnsi="Courier New" w:cs="Courier New"/>
          <w:sz w:val="18"/>
        </w:rPr>
      </w:pPr>
      <w:r>
        <w:rPr>
          <w:rFonts w:ascii="Courier New" w:hAnsi="Courier New" w:cs="Courier New"/>
          <w:sz w:val="18"/>
        </w:rPr>
        <w:fldChar w:fldCharType="begin"/>
      </w:r>
      <w:r>
        <w:rPr>
          <w:rFonts w:ascii="Courier New" w:hAnsi="Courier New" w:cs="Courier New"/>
          <w:sz w:val="18"/>
        </w:rPr>
        <w:instrText>HYPERLINK "mailto:yevgeniy.kiveisha@intel.com"</w:instrText>
      </w:r>
      <w:r>
        <w:rPr>
          <w:rFonts w:ascii="Courier New" w:hAnsi="Courier New" w:cs="Courier New"/>
          <w:sz w:val="18"/>
        </w:rPr>
        <w:fldChar w:fldCharType="separate"/>
      </w:r>
      <w:r w:rsidRPr="00F90D32">
        <w:rPr>
          <w:rStyle w:val="Hyperlink"/>
          <w:rFonts w:ascii="Courier New" w:hAnsi="Courier New" w:cs="Courier New"/>
          <w:sz w:val="18"/>
        </w:rPr>
        <w:t>Yevgeniy.kiveisha@intel.com</w:t>
      </w:r>
    </w:p>
    <w:p w:rsidR="00F03793" w:rsidRDefault="00F03793" w:rsidP="00F03793">
      <w:pPr>
        <w:pStyle w:val="author"/>
      </w:pPr>
      <w:r>
        <w:rPr>
          <w:rFonts w:ascii="Courier New" w:hAnsi="Courier New" w:cs="Courier New"/>
          <w:sz w:val="18"/>
        </w:rPr>
        <w:fldChar w:fldCharType="end"/>
      </w:r>
    </w:p>
    <w:p w:rsidR="00F03793" w:rsidRDefault="00F03793" w:rsidP="00F03793">
      <w:pPr>
        <w:pStyle w:val="author"/>
        <w:rPr>
          <w:sz w:val="22"/>
          <w:lang w:bidi="he-IL"/>
        </w:rPr>
      </w:pPr>
      <w:r>
        <w:rPr>
          <w:sz w:val="22"/>
        </w:rPr>
        <w:t>David Kaplan</w:t>
      </w:r>
    </w:p>
    <w:p w:rsidR="00F03793" w:rsidRDefault="00F03793" w:rsidP="00F03793">
      <w:pPr>
        <w:pStyle w:val="author"/>
        <w:rPr>
          <w:i/>
          <w:sz w:val="20"/>
        </w:rPr>
      </w:pPr>
      <w:r>
        <w:rPr>
          <w:i/>
          <w:sz w:val="20"/>
        </w:rPr>
        <w:t>SW Engineer, Flex Services Application Software &amp; Technology</w:t>
      </w:r>
    </w:p>
    <w:p w:rsidR="00F03793" w:rsidRPr="00F90D32" w:rsidRDefault="00F03793" w:rsidP="00F03793">
      <w:pPr>
        <w:pStyle w:val="author"/>
        <w:rPr>
          <w:rStyle w:val="Hyperlink"/>
          <w:rFonts w:ascii="Courier New" w:hAnsi="Courier New" w:cs="Courier New"/>
          <w:sz w:val="18"/>
        </w:rPr>
      </w:pPr>
      <w:r>
        <w:rPr>
          <w:rFonts w:ascii="Courier New" w:hAnsi="Courier New" w:cs="Courier New"/>
          <w:sz w:val="18"/>
        </w:rPr>
        <w:fldChar w:fldCharType="begin"/>
      </w:r>
      <w:r>
        <w:rPr>
          <w:rFonts w:ascii="Courier New" w:hAnsi="Courier New" w:cs="Courier New"/>
          <w:sz w:val="18"/>
        </w:rPr>
        <w:instrText>HYPERLINK "mailto:david.kaplan@intel.com"</w:instrText>
      </w:r>
      <w:r>
        <w:rPr>
          <w:rFonts w:ascii="Courier New" w:hAnsi="Courier New" w:cs="Courier New"/>
          <w:sz w:val="18"/>
        </w:rPr>
        <w:fldChar w:fldCharType="separate"/>
      </w:r>
      <w:r w:rsidRPr="00F90D32">
        <w:rPr>
          <w:rStyle w:val="Hyperlink"/>
          <w:rFonts w:ascii="Courier New" w:hAnsi="Courier New" w:cs="Courier New"/>
          <w:sz w:val="18"/>
        </w:rPr>
        <w:t>David.kaplan@intel.com</w:t>
      </w:r>
    </w:p>
    <w:p w:rsidR="00F475AB" w:rsidRDefault="00F03793" w:rsidP="00050873">
      <w:pPr>
        <w:pStyle w:val="author"/>
      </w:pPr>
      <w:r>
        <w:rPr>
          <w:rFonts w:ascii="Courier New" w:hAnsi="Courier New" w:cs="Courier New"/>
          <w:sz w:val="18"/>
        </w:rPr>
        <w:fldChar w:fldCharType="end"/>
      </w:r>
    </w:p>
    <w:p w:rsidR="00F475AB" w:rsidRDefault="00B54112" w:rsidP="00997B72">
      <w:pPr>
        <w:spacing w:before="120" w:after="0"/>
      </w:pPr>
      <w:r>
        <w:rPr>
          <w:b/>
          <w:sz w:val="24"/>
        </w:rPr>
        <w:t>Keywords</w:t>
      </w:r>
      <w:r w:rsidR="00F475AB">
        <w:t xml:space="preserve">: </w:t>
      </w:r>
      <w:r w:rsidR="00997B72">
        <w:t>Fuzzing</w:t>
      </w:r>
      <w:r w:rsidR="00F475AB">
        <w:t xml:space="preserve">, </w:t>
      </w:r>
      <w:r w:rsidR="00997B72">
        <w:t>UEFI</w:t>
      </w:r>
      <w:r w:rsidR="00F475AB">
        <w:t xml:space="preserve">, </w:t>
      </w:r>
      <w:r w:rsidR="00997B72">
        <w:t>BIOS</w:t>
      </w:r>
      <w:r w:rsidR="00F475AB">
        <w:t xml:space="preserve">, </w:t>
      </w:r>
      <w:r w:rsidR="00997B72">
        <w:t>Python</w:t>
      </w:r>
      <w:r w:rsidR="00106F68">
        <w:t>, Pene</w:t>
      </w:r>
      <w:r w:rsidR="00BF1500">
        <w:t>tration test</w:t>
      </w:r>
    </w:p>
    <w:p w:rsidR="00F475AB" w:rsidRDefault="00F475AB" w:rsidP="000874F4">
      <w:pPr>
        <w:pStyle w:val="Heading1"/>
        <w:spacing w:after="0"/>
        <w:ind w:right="-288"/>
        <w:sectPr w:rsidR="00F475AB" w:rsidSect="003B1448">
          <w:headerReference w:type="even" r:id="rId9"/>
          <w:headerReference w:type="default" r:id="rId10"/>
          <w:footerReference w:type="even" r:id="rId11"/>
          <w:footerReference w:type="default" r:id="rId12"/>
          <w:headerReference w:type="first" r:id="rId13"/>
          <w:footerReference w:type="first" r:id="rId14"/>
          <w:type w:val="continuous"/>
          <w:pgSz w:w="12240" w:h="15840"/>
          <w:pgMar w:top="1080" w:right="806" w:bottom="1080" w:left="806" w:header="720" w:footer="720" w:gutter="0"/>
          <w:cols w:space="288"/>
          <w:titlePg/>
        </w:sectPr>
      </w:pPr>
    </w:p>
    <w:p w:rsidR="00FB17BA" w:rsidRPr="00B54112" w:rsidRDefault="00FB17BA">
      <w:pPr>
        <w:rPr>
          <w:i/>
          <w:sz w:val="18"/>
        </w:rPr>
      </w:pPr>
    </w:p>
    <w:p w:rsidR="00050873" w:rsidRDefault="00201BDD" w:rsidP="00F43E48">
      <w:pPr>
        <w:pStyle w:val="Heading1"/>
        <w:spacing w:after="0"/>
      </w:pPr>
      <w:r>
        <w:t>ABSTRACT</w:t>
      </w:r>
    </w:p>
    <w:p w:rsidR="00050873" w:rsidRPr="00050873" w:rsidRDefault="00050873" w:rsidP="00050873"/>
    <w:p w:rsidR="00201BDD" w:rsidRDefault="00201BDD" w:rsidP="00B52018">
      <w:r>
        <w:t>Security in Intel is an important aspect in almost every part of the product development. W</w:t>
      </w:r>
      <w:r w:rsidR="00106F68">
        <w:t>h</w:t>
      </w:r>
      <w:r>
        <w:t>ether the produ</w:t>
      </w:r>
      <w:r w:rsidR="00106F68">
        <w:t xml:space="preserve">ct is corporation internal or </w:t>
      </w:r>
      <w:r>
        <w:t>glo</w:t>
      </w:r>
      <w:r w:rsidR="00106F68">
        <w:t>bal</w:t>
      </w:r>
      <w:r>
        <w:t xml:space="preserve">, the security is very important </w:t>
      </w:r>
      <w:r w:rsidR="00106F68">
        <w:t xml:space="preserve">in order </w:t>
      </w:r>
      <w:r>
        <w:t>to maintain Intel's integrity. Fuzzing takes a significant part of security SDL as the final step of security validation (S4). Fuzzing can be used in high level applications as</w:t>
      </w:r>
      <w:r w:rsidR="00106F68">
        <w:t xml:space="preserve"> well as</w:t>
      </w:r>
      <w:r>
        <w:t xml:space="preserve"> in low level </w:t>
      </w:r>
      <w:proofErr w:type="gramStart"/>
      <w:r>
        <w:t>applications,</w:t>
      </w:r>
      <w:proofErr w:type="gramEnd"/>
      <w:r>
        <w:t xml:space="preserve"> however the complexity of doing this differs from one level to another. Low level fuzzing requires building your own tools in order to perform proper fuzzing </w:t>
      </w:r>
      <w:r w:rsidR="00106F68">
        <w:t xml:space="preserve">while in high level fuzzing there are existing tools that can be used so in this case the </w:t>
      </w:r>
      <w:r w:rsidR="00B52018">
        <w:t>fuzzing</w:t>
      </w:r>
      <w:r w:rsidR="00106F68">
        <w:t xml:space="preserve"> is much more</w:t>
      </w:r>
      <w:r w:rsidR="00B52018">
        <w:t xml:space="preserve"> flexible. In low level fuzzing t</w:t>
      </w:r>
      <w:r>
        <w:t>he access to the application is not as obvious as in high level applications, moreover the testing environment (not so colorful</w:t>
      </w:r>
      <w:proofErr w:type="gramStart"/>
      <w:r>
        <w:t>..)</w:t>
      </w:r>
      <w:proofErr w:type="gramEnd"/>
      <w:r>
        <w:t xml:space="preserve"> will make </w:t>
      </w:r>
      <w:r w:rsidR="00B52018">
        <w:t>your life a bit harder</w:t>
      </w:r>
      <w:r>
        <w:t>.</w:t>
      </w:r>
    </w:p>
    <w:p w:rsidR="00201BDD" w:rsidRDefault="00201BDD" w:rsidP="00201BDD">
      <w:pPr>
        <w:rPr>
          <w:lang w:bidi="he-IL"/>
        </w:rPr>
      </w:pPr>
      <w:r>
        <w:t>In this abstract the focus will be on fuzzing low level applications, meaning the environment is UEFI (</w:t>
      </w:r>
      <w:r w:rsidRPr="00D62622">
        <w:t>Unified Extensible Firmware Interface</w:t>
      </w:r>
      <w:r>
        <w:t>) and</w:t>
      </w:r>
      <w:r w:rsidR="00B52018">
        <w:t xml:space="preserve"> has</w:t>
      </w:r>
      <w:r>
        <w:t xml:space="preserve"> NO Operating System - </w:t>
      </w:r>
      <w:r>
        <w:rPr>
          <w:lang w:bidi="he-IL"/>
        </w:rPr>
        <w:t>not much of a friendly environment.</w:t>
      </w:r>
    </w:p>
    <w:p w:rsidR="00201BDD" w:rsidRDefault="00201BDD" w:rsidP="00B52018">
      <w:pPr>
        <w:rPr>
          <w:lang w:bidi="he-IL"/>
        </w:rPr>
      </w:pPr>
      <w:r>
        <w:rPr>
          <w:lang w:bidi="he-IL"/>
        </w:rPr>
        <w:t xml:space="preserve">The problem is that the access to this environment is very </w:t>
      </w:r>
      <w:r w:rsidR="00B52018">
        <w:rPr>
          <w:lang w:bidi="he-IL"/>
        </w:rPr>
        <w:t>limited</w:t>
      </w:r>
      <w:r>
        <w:rPr>
          <w:lang w:bidi="he-IL"/>
        </w:rPr>
        <w:t xml:space="preserve"> and the most difficult part is</w:t>
      </w:r>
      <w:r w:rsidR="00B52018">
        <w:rPr>
          <w:lang w:bidi="he-IL"/>
        </w:rPr>
        <w:t xml:space="preserve"> that</w:t>
      </w:r>
      <w:r>
        <w:rPr>
          <w:lang w:bidi="he-IL"/>
        </w:rPr>
        <w:t xml:space="preserve"> you have no OS to execute your script, custom application or any other fuzzing tool. So the imagination should take control to help you overcome this obstacle.</w:t>
      </w:r>
    </w:p>
    <w:p w:rsidR="00201BDD" w:rsidRDefault="00201BDD" w:rsidP="00201BDD">
      <w:pPr>
        <w:rPr>
          <w:lang w:bidi="he-IL"/>
        </w:rPr>
      </w:pPr>
      <w:r>
        <w:rPr>
          <w:lang w:bidi="he-IL"/>
        </w:rPr>
        <w:t xml:space="preserve">BIOS Guard is the new security technology that was released with </w:t>
      </w:r>
      <w:proofErr w:type="spellStart"/>
      <w:r>
        <w:rPr>
          <w:lang w:bidi="he-IL"/>
        </w:rPr>
        <w:t>Haswell</w:t>
      </w:r>
      <w:proofErr w:type="spellEnd"/>
      <w:r>
        <w:rPr>
          <w:lang w:bidi="he-IL"/>
        </w:rPr>
        <w:t xml:space="preserve"> CPU and its main purpose is to protect the BIOS from malicious BIOS updates. This </w:t>
      </w:r>
      <w:proofErr w:type="spellStart"/>
      <w:r>
        <w:rPr>
          <w:lang w:bidi="he-IL"/>
        </w:rPr>
        <w:t>techonolgy</w:t>
      </w:r>
      <w:proofErr w:type="spellEnd"/>
      <w:r>
        <w:rPr>
          <w:lang w:bidi="he-IL"/>
        </w:rPr>
        <w:t xml:space="preserve"> has </w:t>
      </w:r>
      <w:proofErr w:type="spellStart"/>
      <w:r>
        <w:rPr>
          <w:lang w:bidi="he-IL"/>
        </w:rPr>
        <w:t>definately</w:t>
      </w:r>
      <w:proofErr w:type="spellEnd"/>
      <w:r>
        <w:rPr>
          <w:lang w:bidi="he-IL"/>
        </w:rPr>
        <w:t xml:space="preserve"> added a security value to Intel's products and their integrity. </w:t>
      </w:r>
    </w:p>
    <w:p w:rsidR="00201BDD" w:rsidRDefault="00201BDD" w:rsidP="00B52018">
      <w:pPr>
        <w:rPr>
          <w:lang w:bidi="he-IL"/>
        </w:rPr>
      </w:pPr>
      <w:r>
        <w:rPr>
          <w:lang w:bidi="he-IL"/>
        </w:rPr>
        <w:t xml:space="preserve">BIOS Guard is a good example of the module that was fuzzed under all described unfriendly environment limitations and </w:t>
      </w:r>
      <w:r w:rsidR="00B52018">
        <w:rPr>
          <w:lang w:bidi="he-IL"/>
        </w:rPr>
        <w:t>the fuzzing process</w:t>
      </w:r>
      <w:r>
        <w:rPr>
          <w:lang w:bidi="he-IL"/>
        </w:rPr>
        <w:t xml:space="preserve"> will be explained in this abstract. </w:t>
      </w:r>
    </w:p>
    <w:p w:rsidR="00F43E48" w:rsidRDefault="00201BDD" w:rsidP="00F43E48">
      <w:pPr>
        <w:pStyle w:val="ListParagraph"/>
        <w:spacing w:after="0"/>
        <w:ind w:left="0"/>
        <w:rPr>
          <w:lang w:bidi="he-IL"/>
        </w:rPr>
      </w:pPr>
      <w:r>
        <w:rPr>
          <w:lang w:bidi="he-IL"/>
        </w:rPr>
        <w:t xml:space="preserve">The paper will try to show </w:t>
      </w:r>
      <w:r w:rsidR="00B52018">
        <w:rPr>
          <w:lang w:bidi="he-IL"/>
        </w:rPr>
        <w:t xml:space="preserve">in a nutshell the </w:t>
      </w:r>
      <w:r>
        <w:rPr>
          <w:lang w:bidi="he-IL"/>
        </w:rPr>
        <w:t xml:space="preserve">fuzzing in the embedded world and share the approach that was used in order to get the results as well as sharing experience that was gained during the planning of this task execution. </w:t>
      </w:r>
    </w:p>
    <w:p w:rsidR="00201BDD" w:rsidRDefault="00201BDD" w:rsidP="00F43E48">
      <w:pPr>
        <w:pStyle w:val="ListParagraph"/>
        <w:ind w:left="0"/>
        <w:rPr>
          <w:lang w:bidi="he-IL"/>
        </w:rPr>
      </w:pPr>
      <w:r>
        <w:rPr>
          <w:lang w:bidi="he-IL"/>
        </w:rPr>
        <w:lastRenderedPageBreak/>
        <w:t xml:space="preserve">This abstract will not discuss any of the details on how the module works since this project is considered as Intel Top Secret. </w:t>
      </w:r>
    </w:p>
    <w:p w:rsidR="00050873" w:rsidRDefault="00050873" w:rsidP="00201BDD">
      <w:pPr>
        <w:pStyle w:val="ListParagraph"/>
        <w:ind w:left="0"/>
        <w:rPr>
          <w:lang w:bidi="he-IL"/>
        </w:rPr>
      </w:pPr>
    </w:p>
    <w:p w:rsidR="00050873" w:rsidRDefault="00050873" w:rsidP="00201BDD">
      <w:pPr>
        <w:pStyle w:val="ListParagraph"/>
        <w:ind w:left="0"/>
        <w:rPr>
          <w:lang w:bidi="he-IL"/>
        </w:rPr>
      </w:pPr>
    </w:p>
    <w:p w:rsidR="00050873" w:rsidRDefault="00201BDD" w:rsidP="00F43E48">
      <w:pPr>
        <w:pStyle w:val="Heading1"/>
        <w:numPr>
          <w:ilvl w:val="0"/>
          <w:numId w:val="4"/>
        </w:numPr>
        <w:spacing w:before="240" w:after="0"/>
      </w:pPr>
      <w:r>
        <w:t>INTRODUCTION</w:t>
      </w:r>
    </w:p>
    <w:p w:rsidR="00050873" w:rsidRPr="00050873" w:rsidRDefault="00050873" w:rsidP="00050873"/>
    <w:p w:rsidR="00201BDD" w:rsidRDefault="00201BDD" w:rsidP="000D56BA">
      <w:pPr>
        <w:rPr>
          <w:lang w:bidi="he-IL"/>
        </w:rPr>
      </w:pPr>
      <w:proofErr w:type="gramStart"/>
      <w:r>
        <w:t>BIOS</w:t>
      </w:r>
      <w:proofErr w:type="gramEnd"/>
      <w:r>
        <w:t xml:space="preserve"> Guard is a core module, if it’s enabled its integrity is crucial to correct execution of the BIOS upload after the BIOS is being updated. If there </w:t>
      </w:r>
      <w:r w:rsidR="000D56BA">
        <w:t>was</w:t>
      </w:r>
      <w:r>
        <w:t xml:space="preserve"> even a small crack in the BIOS Guard module security that would</w:t>
      </w:r>
      <w:r w:rsidR="000D56BA">
        <w:t>’ve</w:t>
      </w:r>
      <w:r>
        <w:t xml:space="preserve"> allow</w:t>
      </w:r>
      <w:r w:rsidR="000D56BA">
        <w:t>ed</w:t>
      </w:r>
      <w:r>
        <w:t xml:space="preserve"> malicious users to update the BIOS</w:t>
      </w:r>
      <w:r>
        <w:rPr>
          <w:lang w:bidi="he-IL"/>
        </w:rPr>
        <w:t xml:space="preserve"> with malicious code</w:t>
      </w:r>
      <w:r w:rsidR="000D56BA">
        <w:rPr>
          <w:lang w:bidi="he-IL"/>
        </w:rPr>
        <w:t>,</w:t>
      </w:r>
      <w:r>
        <w:rPr>
          <w:lang w:bidi="he-IL"/>
        </w:rPr>
        <w:t xml:space="preserve"> </w:t>
      </w:r>
      <w:r w:rsidR="000D56BA">
        <w:rPr>
          <w:lang w:bidi="he-IL"/>
        </w:rPr>
        <w:t>this</w:t>
      </w:r>
      <w:r>
        <w:rPr>
          <w:lang w:bidi="he-IL"/>
        </w:rPr>
        <w:t xml:space="preserve"> could’ve harmed Intel's integrity and Intel products. That's why fuzzing takes a big part of the penetration tests.</w:t>
      </w:r>
    </w:p>
    <w:p w:rsidR="00201BDD" w:rsidRDefault="00201BDD" w:rsidP="000D56BA">
      <w:pPr>
        <w:rPr>
          <w:lang w:bidi="he-IL"/>
        </w:rPr>
      </w:pPr>
      <w:r>
        <w:rPr>
          <w:lang w:bidi="he-IL"/>
        </w:rPr>
        <w:t xml:space="preserve">The problem is that BIOS Guard is being executed without OS, </w:t>
      </w:r>
      <w:r w:rsidR="000D56BA">
        <w:rPr>
          <w:lang w:bidi="he-IL"/>
        </w:rPr>
        <w:t>which</w:t>
      </w:r>
      <w:r>
        <w:rPr>
          <w:lang w:bidi="he-IL"/>
        </w:rPr>
        <w:t xml:space="preserve"> makes it very hard to fuzz the module with scripts and fuzzing tools using conventional methods as with OS. Before creating our work plan for fuzzing we had to deal with a couple of questions:</w:t>
      </w:r>
    </w:p>
    <w:p w:rsidR="00201BDD" w:rsidRDefault="00201BDD" w:rsidP="00201BDD">
      <w:pPr>
        <w:pStyle w:val="ListParagraph"/>
        <w:numPr>
          <w:ilvl w:val="0"/>
          <w:numId w:val="7"/>
        </w:numPr>
        <w:rPr>
          <w:lang w:bidi="he-IL"/>
        </w:rPr>
      </w:pPr>
      <w:r>
        <w:rPr>
          <w:lang w:bidi="he-IL"/>
        </w:rPr>
        <w:t>How do we create the mutated data that will be passed to the</w:t>
      </w:r>
      <w:r w:rsidR="000D56BA">
        <w:rPr>
          <w:lang w:bidi="he-IL"/>
        </w:rPr>
        <w:t xml:space="preserve"> test</w:t>
      </w:r>
      <w:r>
        <w:rPr>
          <w:lang w:bidi="he-IL"/>
        </w:rPr>
        <w:t xml:space="preserve"> framework?</w:t>
      </w:r>
    </w:p>
    <w:p w:rsidR="00201BDD" w:rsidRDefault="00201BDD" w:rsidP="00201BDD">
      <w:pPr>
        <w:pStyle w:val="ListParagraph"/>
        <w:numPr>
          <w:ilvl w:val="0"/>
          <w:numId w:val="7"/>
        </w:numPr>
        <w:rPr>
          <w:lang w:bidi="he-IL"/>
        </w:rPr>
      </w:pPr>
      <w:r>
        <w:rPr>
          <w:lang w:bidi="he-IL"/>
        </w:rPr>
        <w:t>How do we execute BIOS Guard when we need, there is no executable files?</w:t>
      </w:r>
    </w:p>
    <w:p w:rsidR="00201BDD" w:rsidRDefault="00201BDD" w:rsidP="00201BDD">
      <w:pPr>
        <w:pStyle w:val="ListParagraph"/>
        <w:numPr>
          <w:ilvl w:val="0"/>
          <w:numId w:val="7"/>
        </w:numPr>
        <w:rPr>
          <w:lang w:bidi="he-IL"/>
        </w:rPr>
      </w:pPr>
      <w:r>
        <w:rPr>
          <w:lang w:bidi="he-IL"/>
        </w:rPr>
        <w:t>How do we get the results and save them somewhere?</w:t>
      </w:r>
    </w:p>
    <w:p w:rsidR="00201BDD" w:rsidRDefault="00201BDD" w:rsidP="00201BDD">
      <w:pPr>
        <w:pStyle w:val="ListParagraph"/>
        <w:numPr>
          <w:ilvl w:val="0"/>
          <w:numId w:val="7"/>
        </w:numPr>
        <w:rPr>
          <w:lang w:bidi="he-IL"/>
        </w:rPr>
      </w:pPr>
      <w:r>
        <w:rPr>
          <w:lang w:bidi="he-IL"/>
        </w:rPr>
        <w:t>What tools we should use?</w:t>
      </w:r>
    </w:p>
    <w:p w:rsidR="00201BDD" w:rsidRDefault="00201BDD" w:rsidP="00201BDD">
      <w:pPr>
        <w:pStyle w:val="ListParagraph"/>
        <w:numPr>
          <w:ilvl w:val="0"/>
          <w:numId w:val="7"/>
        </w:numPr>
        <w:rPr>
          <w:lang w:bidi="he-IL"/>
        </w:rPr>
      </w:pPr>
      <w:r>
        <w:rPr>
          <w:lang w:bidi="he-IL"/>
        </w:rPr>
        <w:t xml:space="preserve">How do we create a tool that will automatically iterate through each </w:t>
      </w:r>
      <w:proofErr w:type="spellStart"/>
      <w:r>
        <w:rPr>
          <w:lang w:bidi="he-IL"/>
        </w:rPr>
        <w:t>an</w:t>
      </w:r>
      <w:proofErr w:type="spellEnd"/>
      <w:r>
        <w:rPr>
          <w:lang w:bidi="he-IL"/>
        </w:rPr>
        <w:t xml:space="preserve"> every piece of our mutated data?</w:t>
      </w:r>
    </w:p>
    <w:p w:rsidR="00201BDD" w:rsidRDefault="00201BDD" w:rsidP="00201BDD">
      <w:pPr>
        <w:pStyle w:val="ListParagraph"/>
        <w:rPr>
          <w:lang w:bidi="he-IL"/>
        </w:rPr>
      </w:pPr>
    </w:p>
    <w:p w:rsidR="00201BDD" w:rsidRDefault="00201BDD" w:rsidP="00201BDD">
      <w:pPr>
        <w:pStyle w:val="ListParagraph"/>
        <w:ind w:left="0"/>
        <w:rPr>
          <w:lang w:bidi="he-IL"/>
        </w:rPr>
      </w:pPr>
      <w:r>
        <w:rPr>
          <w:lang w:bidi="he-IL"/>
        </w:rPr>
        <w:t>The answers to the above questions will</w:t>
      </w:r>
      <w:r w:rsidR="000D56BA">
        <w:rPr>
          <w:lang w:bidi="he-IL"/>
        </w:rPr>
        <w:t xml:space="preserve"> be</w:t>
      </w:r>
      <w:r>
        <w:rPr>
          <w:lang w:bidi="he-IL"/>
        </w:rPr>
        <w:t xml:space="preserve"> discussed in this paper.</w:t>
      </w:r>
    </w:p>
    <w:p w:rsidR="00201BDD" w:rsidRDefault="00201BDD" w:rsidP="00201BDD">
      <w:pPr>
        <w:pStyle w:val="ListParagraph"/>
        <w:ind w:left="0"/>
        <w:rPr>
          <w:lang w:bidi="he-IL"/>
        </w:rPr>
      </w:pPr>
    </w:p>
    <w:p w:rsidR="00201BDD" w:rsidRDefault="00201BDD" w:rsidP="000D56BA">
      <w:pPr>
        <w:pStyle w:val="ListParagraph"/>
        <w:ind w:left="0"/>
        <w:rPr>
          <w:lang w:bidi="he-IL"/>
        </w:rPr>
      </w:pPr>
      <w:r>
        <w:rPr>
          <w:lang w:bidi="he-IL"/>
        </w:rPr>
        <w:t xml:space="preserve">This abstract will describe the tools that were used during the task and at what point each of the tools </w:t>
      </w:r>
      <w:r w:rsidR="000D56BA">
        <w:rPr>
          <w:lang w:bidi="he-IL"/>
        </w:rPr>
        <w:t>was</w:t>
      </w:r>
      <w:r>
        <w:rPr>
          <w:lang w:bidi="he-IL"/>
        </w:rPr>
        <w:t xml:space="preserve"> used.</w:t>
      </w:r>
    </w:p>
    <w:p w:rsidR="00201BDD" w:rsidRDefault="00201BDD" w:rsidP="00201BDD">
      <w:pPr>
        <w:pStyle w:val="ListParagraph"/>
        <w:ind w:left="0"/>
        <w:rPr>
          <w:lang w:bidi="he-IL"/>
        </w:rPr>
      </w:pPr>
      <w:r>
        <w:rPr>
          <w:lang w:bidi="he-IL"/>
        </w:rPr>
        <w:t xml:space="preserve">One important clarification should be made, the fuzzing for this module was done based on white box approach this made it </w:t>
      </w:r>
      <w:r w:rsidR="000D56BA">
        <w:rPr>
          <w:lang w:bidi="he-IL"/>
        </w:rPr>
        <w:t xml:space="preserve">a bit </w:t>
      </w:r>
      <w:proofErr w:type="spellStart"/>
      <w:r>
        <w:rPr>
          <w:lang w:bidi="he-IL"/>
        </w:rPr>
        <w:t>easer</w:t>
      </w:r>
      <w:proofErr w:type="spellEnd"/>
      <w:r>
        <w:rPr>
          <w:lang w:bidi="he-IL"/>
        </w:rPr>
        <w:t xml:space="preserve"> because prior to the fuzzing, the security researcher had to learn the architecture and have extensive knowledge on how the module behaves.</w:t>
      </w:r>
    </w:p>
    <w:p w:rsidR="00193983" w:rsidRDefault="000D56BA" w:rsidP="00193983">
      <w:pPr>
        <w:rPr>
          <w:lang w:bidi="he-IL"/>
        </w:rPr>
      </w:pPr>
      <w:r>
        <w:rPr>
          <w:lang w:bidi="he-IL"/>
        </w:rPr>
        <w:lastRenderedPageBreak/>
        <w:t>Below is the list of the tools that were used during the fuzzing process:</w:t>
      </w:r>
    </w:p>
    <w:p w:rsidR="00193983" w:rsidRDefault="00193983" w:rsidP="00201BDD">
      <w:pPr>
        <w:pStyle w:val="ListParagraph"/>
        <w:numPr>
          <w:ilvl w:val="0"/>
          <w:numId w:val="6"/>
        </w:numPr>
        <w:rPr>
          <w:lang w:bidi="he-IL"/>
        </w:rPr>
      </w:pPr>
      <w:r>
        <w:rPr>
          <w:lang w:bidi="he-IL"/>
        </w:rPr>
        <w:t xml:space="preserve">Python – </w:t>
      </w:r>
      <w:r w:rsidR="00201BDD">
        <w:rPr>
          <w:lang w:bidi="he-IL"/>
        </w:rPr>
        <w:t>was used for p</w:t>
      </w:r>
      <w:r>
        <w:rPr>
          <w:lang w:bidi="he-IL"/>
        </w:rPr>
        <w:t xml:space="preserve">arsing the </w:t>
      </w:r>
      <w:r w:rsidR="00201BDD">
        <w:rPr>
          <w:lang w:bidi="he-IL"/>
        </w:rPr>
        <w:t>responses that were</w:t>
      </w:r>
      <w:r>
        <w:rPr>
          <w:lang w:bidi="he-IL"/>
        </w:rPr>
        <w:t xml:space="preserve"> </w:t>
      </w:r>
      <w:r w:rsidR="00201BDD">
        <w:rPr>
          <w:lang w:bidi="he-IL"/>
        </w:rPr>
        <w:t>received</w:t>
      </w:r>
      <w:r>
        <w:rPr>
          <w:lang w:bidi="he-IL"/>
        </w:rPr>
        <w:t xml:space="preserve"> from the fuzzed module.</w:t>
      </w:r>
    </w:p>
    <w:p w:rsidR="00193983" w:rsidRDefault="00193983" w:rsidP="00201BDD">
      <w:pPr>
        <w:pStyle w:val="ListParagraph"/>
        <w:numPr>
          <w:ilvl w:val="0"/>
          <w:numId w:val="6"/>
        </w:numPr>
        <w:rPr>
          <w:lang w:bidi="he-IL"/>
        </w:rPr>
      </w:pPr>
      <w:r>
        <w:rPr>
          <w:lang w:bidi="he-IL"/>
        </w:rPr>
        <w:t xml:space="preserve">UEFI Shell Script – </w:t>
      </w:r>
      <w:r w:rsidR="00201BDD">
        <w:rPr>
          <w:lang w:bidi="he-IL"/>
        </w:rPr>
        <w:t>was used for e</w:t>
      </w:r>
      <w:r>
        <w:rPr>
          <w:lang w:bidi="he-IL"/>
        </w:rPr>
        <w:t>xecuting the fuzzed module.</w:t>
      </w:r>
    </w:p>
    <w:p w:rsidR="00193983" w:rsidRDefault="00193983" w:rsidP="00201BDD">
      <w:pPr>
        <w:pStyle w:val="ListParagraph"/>
        <w:numPr>
          <w:ilvl w:val="0"/>
          <w:numId w:val="6"/>
        </w:numPr>
        <w:rPr>
          <w:lang w:bidi="he-IL"/>
        </w:rPr>
      </w:pPr>
      <w:r>
        <w:rPr>
          <w:lang w:bidi="he-IL"/>
        </w:rPr>
        <w:t xml:space="preserve">Custom made environment – C application that </w:t>
      </w:r>
      <w:r w:rsidR="00201BDD">
        <w:rPr>
          <w:lang w:bidi="he-IL"/>
        </w:rPr>
        <w:t>modifies</w:t>
      </w:r>
      <w:r>
        <w:rPr>
          <w:lang w:bidi="he-IL"/>
        </w:rPr>
        <w:t xml:space="preserve"> memory according to</w:t>
      </w:r>
      <w:r w:rsidR="00201BDD">
        <w:rPr>
          <w:lang w:bidi="he-IL"/>
        </w:rPr>
        <w:t xml:space="preserve"> the mutation and can be run</w:t>
      </w:r>
      <w:r>
        <w:rPr>
          <w:lang w:bidi="he-IL"/>
        </w:rPr>
        <w:t xml:space="preserve"> under UEFI environment.</w:t>
      </w:r>
    </w:p>
    <w:p w:rsidR="00193983" w:rsidRDefault="00193983" w:rsidP="00193983">
      <w:pPr>
        <w:pStyle w:val="ListParagraph"/>
        <w:numPr>
          <w:ilvl w:val="0"/>
          <w:numId w:val="6"/>
        </w:numPr>
        <w:rPr>
          <w:lang w:bidi="he-IL"/>
        </w:rPr>
      </w:pPr>
      <w:r>
        <w:rPr>
          <w:lang w:bidi="he-IL"/>
        </w:rPr>
        <w:t>Peach – Create</w:t>
      </w:r>
      <w:r w:rsidR="00201BDD">
        <w:rPr>
          <w:lang w:bidi="he-IL"/>
        </w:rPr>
        <w:t>s</w:t>
      </w:r>
      <w:r>
        <w:rPr>
          <w:lang w:bidi="he-IL"/>
        </w:rPr>
        <w:t xml:space="preserve"> 100,000+ test cases (mutations).</w:t>
      </w:r>
    </w:p>
    <w:p w:rsidR="00050873" w:rsidRDefault="00050873" w:rsidP="00944B79">
      <w:pPr>
        <w:pStyle w:val="ListParagraph"/>
        <w:rPr>
          <w:lang w:bidi="he-IL"/>
        </w:rPr>
      </w:pPr>
    </w:p>
    <w:p w:rsidR="00050873" w:rsidRDefault="00050873" w:rsidP="00944B79">
      <w:pPr>
        <w:pStyle w:val="ListParagraph"/>
        <w:rPr>
          <w:lang w:bidi="he-IL"/>
        </w:rPr>
      </w:pPr>
    </w:p>
    <w:p w:rsidR="00A14E0C" w:rsidRDefault="00A14E0C" w:rsidP="00F43E48">
      <w:pPr>
        <w:pStyle w:val="Heading1"/>
        <w:numPr>
          <w:ilvl w:val="0"/>
          <w:numId w:val="4"/>
        </w:numPr>
        <w:spacing w:before="240" w:after="0"/>
      </w:pPr>
      <w:r>
        <w:t xml:space="preserve">BIOS </w:t>
      </w:r>
      <w:r w:rsidR="0051720A">
        <w:t>GUARD AKA</w:t>
      </w:r>
      <w:r>
        <w:t xml:space="preserve"> PFAT</w:t>
      </w:r>
    </w:p>
    <w:p w:rsidR="00050873" w:rsidRPr="00050873" w:rsidRDefault="00050873" w:rsidP="00050873"/>
    <w:p w:rsidR="00A14E0C" w:rsidRDefault="00A14E0C" w:rsidP="00A14E0C">
      <w:pPr>
        <w:rPr>
          <w:lang w:bidi="he-IL"/>
        </w:rPr>
      </w:pPr>
      <w:r>
        <w:rPr>
          <w:lang w:bidi="he-IL"/>
        </w:rPr>
        <w:t xml:space="preserve">A device's BIOS </w:t>
      </w:r>
      <w:proofErr w:type="gramStart"/>
      <w:r>
        <w:rPr>
          <w:lang w:bidi="he-IL"/>
        </w:rPr>
        <w:t>is</w:t>
      </w:r>
      <w:proofErr w:type="gramEnd"/>
      <w:r>
        <w:rPr>
          <w:lang w:bidi="he-IL"/>
        </w:rPr>
        <w:t xml:space="preserve"> contained in a privileged space that is invisible to anti-virus software. In addition, malware infecting BIOS remains persistent, and it does not go away even after a cold boot.</w:t>
      </w:r>
    </w:p>
    <w:p w:rsidR="001D0010" w:rsidRDefault="001D0010" w:rsidP="001D0010">
      <w:pPr>
        <w:rPr>
          <w:lang w:bidi="he-IL"/>
        </w:rPr>
      </w:pPr>
      <w:r>
        <w:rPr>
          <w:lang w:bidi="he-IL"/>
        </w:rPr>
        <w:t xml:space="preserve">Thus </w:t>
      </w:r>
      <w:proofErr w:type="gramStart"/>
      <w:r>
        <w:rPr>
          <w:lang w:bidi="he-IL"/>
        </w:rPr>
        <w:t>its</w:t>
      </w:r>
      <w:proofErr w:type="gramEnd"/>
      <w:r>
        <w:rPr>
          <w:lang w:bidi="he-IL"/>
        </w:rPr>
        <w:t xml:space="preserve"> very likely that BIOS update vulnerabilities will continue to be exploited in the future. For this reason, platform security begins with BIOS.</w:t>
      </w:r>
    </w:p>
    <w:p w:rsidR="001D0010" w:rsidRDefault="001D0010" w:rsidP="00CD4C50">
      <w:pPr>
        <w:rPr>
          <w:lang w:bidi="he-IL"/>
        </w:rPr>
      </w:pPr>
      <w:r>
        <w:rPr>
          <w:lang w:bidi="he-IL"/>
        </w:rPr>
        <w:t>Intel Platform Protection Technology with BIOS Guard, a new feature on 4</w:t>
      </w:r>
      <w:r w:rsidRPr="001D0010">
        <w:rPr>
          <w:vertAlign w:val="superscript"/>
          <w:lang w:bidi="he-IL"/>
        </w:rPr>
        <w:t>th</w:t>
      </w:r>
      <w:r>
        <w:rPr>
          <w:lang w:bidi="he-IL"/>
        </w:rPr>
        <w:t xml:space="preserve"> generation Intel Core processors (U-series), ensure</w:t>
      </w:r>
      <w:r w:rsidR="00201BDD">
        <w:rPr>
          <w:lang w:bidi="he-IL"/>
        </w:rPr>
        <w:t>s</w:t>
      </w:r>
      <w:r>
        <w:rPr>
          <w:lang w:bidi="he-IL"/>
        </w:rPr>
        <w:t xml:space="preserve"> that updates to system B</w:t>
      </w:r>
      <w:r w:rsidR="00CD4C50">
        <w:rPr>
          <w:lang w:bidi="he-IL"/>
        </w:rPr>
        <w:t>IO</w:t>
      </w:r>
      <w:r>
        <w:rPr>
          <w:lang w:bidi="he-IL"/>
        </w:rPr>
        <w:t>S flash and Embedded Controller (EC) flash are secured. BIOS updates are cryptographically verified by the BIOS Guard module, using a protected agent running in AC-RAM (Authenticated Code RAM), to perform authentication and updating of flash control hardware.</w:t>
      </w:r>
    </w:p>
    <w:p w:rsidR="001D0010" w:rsidRDefault="001D0010" w:rsidP="00050873">
      <w:pPr>
        <w:rPr>
          <w:lang w:bidi="he-IL"/>
        </w:rPr>
      </w:pPr>
      <w:r>
        <w:rPr>
          <w:lang w:bidi="he-IL"/>
        </w:rPr>
        <w:t>For EC updates, BIOS Guard employs early BIOS POST provisioning of random secret that is shared betwee</w:t>
      </w:r>
      <w:r w:rsidR="00CD4C50">
        <w:rPr>
          <w:lang w:bidi="he-IL"/>
        </w:rPr>
        <w:t>n</w:t>
      </w:r>
      <w:r>
        <w:rPr>
          <w:lang w:bidi="he-IL"/>
        </w:rPr>
        <w:t xml:space="preserve"> the CPU and the EC. The BIOS Guard module uses this value to identify itself to the EC, which will reject all protected operations without this identification.</w:t>
      </w:r>
    </w:p>
    <w:p w:rsidR="00A14E0C" w:rsidRDefault="00A14E0C" w:rsidP="00050873">
      <w:pPr>
        <w:spacing w:after="0"/>
        <w:jc w:val="center"/>
        <w:rPr>
          <w:lang w:bidi="he-IL"/>
        </w:rPr>
      </w:pPr>
      <w:r>
        <w:rPr>
          <w:noProof/>
          <w:lang w:bidi="he-IL"/>
        </w:rPr>
        <w:drawing>
          <wp:inline distT="0" distB="0" distL="0" distR="0" wp14:anchorId="5CB4E7D3" wp14:editId="232E7567">
            <wp:extent cx="2895347" cy="23431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95347" cy="2343150"/>
                    </a:xfrm>
                    <a:prstGeom prst="rect">
                      <a:avLst/>
                    </a:prstGeom>
                  </pic:spPr>
                </pic:pic>
              </a:graphicData>
            </a:graphic>
          </wp:inline>
        </w:drawing>
      </w:r>
    </w:p>
    <w:p w:rsidR="00050873" w:rsidRPr="00CD4C50" w:rsidRDefault="008A73CB" w:rsidP="00050873">
      <w:pPr>
        <w:jc w:val="center"/>
        <w:rPr>
          <w:b/>
        </w:rPr>
      </w:pPr>
      <w:proofErr w:type="gramStart"/>
      <w:r>
        <w:rPr>
          <w:b/>
        </w:rPr>
        <w:t>Figure 1</w:t>
      </w:r>
      <w:r w:rsidRPr="00EF5077">
        <w:rPr>
          <w:b/>
        </w:rPr>
        <w:t>.</w:t>
      </w:r>
      <w:proofErr w:type="gramEnd"/>
      <w:r>
        <w:rPr>
          <w:b/>
        </w:rPr>
        <w:t xml:space="preserve"> BIOS Guard</w:t>
      </w:r>
    </w:p>
    <w:p w:rsidR="00025D17" w:rsidRDefault="00025D17" w:rsidP="00F43E48">
      <w:pPr>
        <w:pStyle w:val="Heading2"/>
        <w:numPr>
          <w:ilvl w:val="0"/>
          <w:numId w:val="4"/>
        </w:numPr>
        <w:spacing w:before="120" w:after="0"/>
        <w:rPr>
          <w:sz w:val="24"/>
        </w:rPr>
      </w:pPr>
      <w:r>
        <w:rPr>
          <w:sz w:val="24"/>
        </w:rPr>
        <w:lastRenderedPageBreak/>
        <w:t>EXECUTION ENVIRONMENT</w:t>
      </w:r>
    </w:p>
    <w:p w:rsidR="00050873" w:rsidRPr="00050873" w:rsidRDefault="00050873" w:rsidP="00050873"/>
    <w:p w:rsidR="00025D17" w:rsidRPr="00B61221" w:rsidRDefault="00025D17" w:rsidP="00B61221">
      <w:r w:rsidRPr="00B61221">
        <w:t xml:space="preserve">The environment </w:t>
      </w:r>
      <w:r w:rsidR="000D56BA" w:rsidRPr="00B61221">
        <w:t>was split</w:t>
      </w:r>
      <w:r w:rsidRPr="00B61221">
        <w:t xml:space="preserve"> into two sections. The first secti</w:t>
      </w:r>
      <w:r w:rsidR="000D56BA" w:rsidRPr="00B61221">
        <w:t>on is a monitoring PC which has</w:t>
      </w:r>
      <w:r w:rsidRPr="00B61221">
        <w:t xml:space="preserve"> Peach, ITP, UEFI Development Kit (EDK) and Python installed on it. This machine is </w:t>
      </w:r>
      <w:r w:rsidR="000D56BA" w:rsidRPr="00B61221">
        <w:t xml:space="preserve">a typical </w:t>
      </w:r>
      <w:r w:rsidRPr="00B61221">
        <w:t>Windows 7 OS</w:t>
      </w:r>
      <w:r w:rsidR="000D56BA" w:rsidRPr="00B61221">
        <w:t xml:space="preserve"> machine</w:t>
      </w:r>
      <w:r w:rsidRPr="00B61221">
        <w:t>.</w:t>
      </w:r>
      <w:r w:rsidR="00CD7ABC" w:rsidRPr="00B61221">
        <w:t xml:space="preserve"> All </w:t>
      </w:r>
      <w:r w:rsidR="00B61221" w:rsidRPr="00B61221">
        <w:t>the pre-</w:t>
      </w:r>
      <w:r w:rsidR="00CD7ABC" w:rsidRPr="00B61221">
        <w:t>automation development task</w:t>
      </w:r>
      <w:r w:rsidR="00B61221" w:rsidRPr="00B61221">
        <w:t>s</w:t>
      </w:r>
      <w:r w:rsidR="00CD7ABC" w:rsidRPr="00B61221">
        <w:t xml:space="preserve"> were developed and compiled </w:t>
      </w:r>
      <w:r w:rsidR="00B61221" w:rsidRPr="00B61221">
        <w:t>using</w:t>
      </w:r>
      <w:r w:rsidR="00CD7ABC" w:rsidRPr="00B61221">
        <w:t xml:space="preserve"> this machine.</w:t>
      </w:r>
      <w:r w:rsidRPr="00B61221">
        <w:t xml:space="preserve">  </w:t>
      </w:r>
    </w:p>
    <w:p w:rsidR="00CD7ABC" w:rsidRPr="00B61221" w:rsidRDefault="00025D17" w:rsidP="00B61221">
      <w:r w:rsidRPr="00B61221">
        <w:t>Th</w:t>
      </w:r>
      <w:r w:rsidR="00B61221" w:rsidRPr="00B61221">
        <w:t xml:space="preserve">e second machine is </w:t>
      </w:r>
      <w:r w:rsidRPr="00B61221">
        <w:t>Intel development board with BIOS Guard</w:t>
      </w:r>
      <w:r w:rsidR="00B61221" w:rsidRPr="00B61221">
        <w:t xml:space="preserve"> enabled</w:t>
      </w:r>
      <w:r w:rsidRPr="00B61221">
        <w:t xml:space="preserve">. The development board had not OS, only UEFI and its shell. </w:t>
      </w:r>
      <w:r w:rsidR="00CD7ABC" w:rsidRPr="00B61221">
        <w:t xml:space="preserve">On this machine we have executed the automated process which involved UEFI script, Test Framework (developed </w:t>
      </w:r>
      <w:r w:rsidR="00B61221" w:rsidRPr="00B61221">
        <w:t>e</w:t>
      </w:r>
      <w:r w:rsidR="00CD7ABC" w:rsidRPr="00B61221">
        <w:t>specially for BIOS Guard fuzzing task) and BIOS agent (</w:t>
      </w:r>
      <w:r w:rsidR="00B61221" w:rsidRPr="00B61221">
        <w:t>few lines</w:t>
      </w:r>
      <w:r w:rsidR="00CD7ABC" w:rsidRPr="00B61221">
        <w:t xml:space="preserve"> of code</w:t>
      </w:r>
      <w:r w:rsidR="00B61221" w:rsidRPr="00B61221">
        <w:t xml:space="preserve"> that were</w:t>
      </w:r>
      <w:r w:rsidR="00CD7ABC" w:rsidRPr="00B61221">
        <w:t xml:space="preserve"> added to the</w:t>
      </w:r>
      <w:r w:rsidR="00B61221" w:rsidRPr="00B61221">
        <w:t xml:space="preserve"> original</w:t>
      </w:r>
      <w:r w:rsidR="00CD7ABC" w:rsidRPr="00B61221">
        <w:t xml:space="preserve"> BIOS code) </w:t>
      </w:r>
      <w:r w:rsidR="00B61221" w:rsidRPr="00B61221">
        <w:t>this</w:t>
      </w:r>
      <w:r w:rsidR="00CD7ABC" w:rsidRPr="00B61221">
        <w:t xml:space="preserve"> helped the Test F</w:t>
      </w:r>
      <w:r w:rsidR="00B61221" w:rsidRPr="00B61221">
        <w:t>ramework to complete</w:t>
      </w:r>
      <w:r w:rsidR="00CD7ABC" w:rsidRPr="00B61221">
        <w:t xml:space="preserve"> the</w:t>
      </w:r>
      <w:r w:rsidR="00B61221" w:rsidRPr="00B61221">
        <w:t xml:space="preserve"> whole</w:t>
      </w:r>
      <w:r w:rsidR="00CD7ABC" w:rsidRPr="00B61221">
        <w:t xml:space="preserve"> picture.</w:t>
      </w:r>
    </w:p>
    <w:p w:rsidR="00025D17" w:rsidRPr="00B61221" w:rsidRDefault="00CD7ABC" w:rsidP="00B61221">
      <w:r w:rsidRPr="00B61221">
        <w:t>The development board</w:t>
      </w:r>
      <w:r w:rsidR="00025D17" w:rsidRPr="00B61221">
        <w:t xml:space="preserve"> has no locks on the SPI flash thus the flash could be rew</w:t>
      </w:r>
      <w:r w:rsidR="00B61221" w:rsidRPr="00B61221">
        <w:t>ritten</w:t>
      </w:r>
      <w:r w:rsidR="00025D17" w:rsidRPr="00B61221">
        <w:t xml:space="preserve"> as much as </w:t>
      </w:r>
      <w:r w:rsidR="00B61221" w:rsidRPr="00B61221">
        <w:t xml:space="preserve">supported by </w:t>
      </w:r>
      <w:r w:rsidR="00025D17" w:rsidRPr="00B61221">
        <w:t>flash (w</w:t>
      </w:r>
      <w:r w:rsidR="00B61221" w:rsidRPr="00B61221">
        <w:t>hat cannot be done on regular user</w:t>
      </w:r>
      <w:r w:rsidR="00025D17" w:rsidRPr="00B61221">
        <w:t xml:space="preserve"> PC</w:t>
      </w:r>
      <w:r w:rsidR="00B61221" w:rsidRPr="00B61221">
        <w:t>s</w:t>
      </w:r>
      <w:r w:rsidR="00025D17" w:rsidRPr="00B61221">
        <w:t xml:space="preserve">, </w:t>
      </w:r>
      <w:r w:rsidR="00B61221" w:rsidRPr="00B61221">
        <w:t>since the</w:t>
      </w:r>
      <w:r w:rsidR="00025D17" w:rsidRPr="00B61221">
        <w:t xml:space="preserve"> flash </w:t>
      </w:r>
      <w:r w:rsidR="00B61221" w:rsidRPr="00B61221">
        <w:t>gets</w:t>
      </w:r>
      <w:r w:rsidR="00025D17" w:rsidRPr="00B61221">
        <w:t xml:space="preserve"> locked after OEM put</w:t>
      </w:r>
      <w:r w:rsidR="00B61221" w:rsidRPr="00B61221">
        <w:t>s</w:t>
      </w:r>
      <w:r w:rsidR="00025D17" w:rsidRPr="00B61221">
        <w:t xml:space="preserve"> </w:t>
      </w:r>
      <w:r w:rsidR="00B61221" w:rsidRPr="00B61221">
        <w:t>its</w:t>
      </w:r>
      <w:r w:rsidR="00025D17" w:rsidRPr="00B61221">
        <w:t xml:space="preserve"> BIOS on it). Unlocked flash </w:t>
      </w:r>
      <w:r w:rsidR="00B61221" w:rsidRPr="00B61221">
        <w:t>allows</w:t>
      </w:r>
      <w:r w:rsidR="00025D17" w:rsidRPr="00B61221">
        <w:t xml:space="preserve"> the developer </w:t>
      </w:r>
      <w:r w:rsidR="00B61221" w:rsidRPr="00B61221">
        <w:t xml:space="preserve">to </w:t>
      </w:r>
      <w:r w:rsidR="00025D17" w:rsidRPr="00B61221">
        <w:t>test the customized BIOS</w:t>
      </w:r>
      <w:r w:rsidR="0070460D" w:rsidRPr="00B61221">
        <w:t xml:space="preserve"> build</w:t>
      </w:r>
      <w:r w:rsidR="00025D17" w:rsidRPr="00B61221">
        <w:t xml:space="preserve"> (for example) </w:t>
      </w:r>
      <w:r w:rsidR="0070460D" w:rsidRPr="00B61221">
        <w:t xml:space="preserve">for </w:t>
      </w:r>
      <w:r w:rsidR="00025D17" w:rsidRPr="00B61221">
        <w:t xml:space="preserve">the development </w:t>
      </w:r>
      <w:r w:rsidR="0070460D" w:rsidRPr="00B61221">
        <w:t>Intel board</w:t>
      </w:r>
      <w:r w:rsidR="00025D17" w:rsidRPr="00B61221">
        <w:t>.</w:t>
      </w:r>
    </w:p>
    <w:p w:rsidR="0070460D" w:rsidRPr="0070460D" w:rsidRDefault="005D574C" w:rsidP="0070460D">
      <w:pPr>
        <w:pStyle w:val="Heading1"/>
        <w:numPr>
          <w:ilvl w:val="1"/>
          <w:numId w:val="4"/>
        </w:numPr>
        <w:spacing w:before="240"/>
      </w:pPr>
      <w:r>
        <w:rPr>
          <w:sz w:val="22"/>
          <w:szCs w:val="18"/>
        </w:rPr>
        <w:t xml:space="preserve"> </w:t>
      </w:r>
      <w:r w:rsidR="0070460D">
        <w:rPr>
          <w:sz w:val="22"/>
          <w:szCs w:val="18"/>
        </w:rPr>
        <w:t>What is UEFI?</w:t>
      </w:r>
      <w:r w:rsidR="0070460D" w:rsidRPr="004B342D">
        <w:rPr>
          <w:sz w:val="22"/>
          <w:szCs w:val="18"/>
        </w:rPr>
        <w:t xml:space="preserve"> </w:t>
      </w:r>
    </w:p>
    <w:p w:rsidR="00025D17" w:rsidRDefault="00025D17" w:rsidP="00F43E48">
      <w:pPr>
        <w:spacing w:after="0"/>
      </w:pPr>
      <w:r w:rsidRPr="00E71C13">
        <w:t xml:space="preserve">The Unified Extensible Firmware Interface (UEFI) is a specification that defines a software interface between an operating system and </w:t>
      </w:r>
      <w:r w:rsidR="00B61221">
        <w:t>the</w:t>
      </w:r>
      <w:r>
        <w:t xml:space="preserve"> </w:t>
      </w:r>
      <w:r w:rsidRPr="00E71C13">
        <w:t>platform fir</w:t>
      </w:r>
      <w:r>
        <w:t xml:space="preserve">mware. UEFI is meant to replace </w:t>
      </w:r>
      <w:r w:rsidRPr="00E71C13">
        <w:t xml:space="preserve">the Basic </w:t>
      </w:r>
      <w:proofErr w:type="spellStart"/>
      <w:r w:rsidRPr="00E71C13">
        <w:t>Input/Output</w:t>
      </w:r>
      <w:proofErr w:type="spellEnd"/>
      <w:r w:rsidRPr="00E71C13">
        <w:t xml:space="preserve"> System (BIOS) firmwa</w:t>
      </w:r>
      <w:r>
        <w:t xml:space="preserve">re interface </w:t>
      </w:r>
      <w:r w:rsidRPr="00E71C13">
        <w:t>present in all IBM PC-comp</w:t>
      </w:r>
      <w:r>
        <w:t xml:space="preserve">atible personal computers. </w:t>
      </w:r>
      <w:r w:rsidRPr="00E71C13">
        <w:t xml:space="preserve">In practice, most UEFI images provide legacy support for BIOS services. </w:t>
      </w:r>
      <w:r w:rsidRPr="00B579E3">
        <w:t>UEFI can support remote diagnostics and repair of computers, even without another operating system.</w:t>
      </w:r>
    </w:p>
    <w:p w:rsidR="00025D17" w:rsidRPr="00DA3438" w:rsidRDefault="00025D17" w:rsidP="00025D17"/>
    <w:p w:rsidR="00025D17" w:rsidRDefault="00025D17" w:rsidP="00025D17">
      <w:pPr>
        <w:jc w:val="center"/>
        <w:rPr>
          <w:color w:val="000000" w:themeColor="text1"/>
        </w:rPr>
      </w:pPr>
      <w:r>
        <w:rPr>
          <w:noProof/>
          <w:lang w:bidi="he-IL"/>
        </w:rPr>
        <w:drawing>
          <wp:inline distT="0" distB="0" distL="0" distR="0" wp14:anchorId="61F19892" wp14:editId="0C76FAF9">
            <wp:extent cx="2513878" cy="192595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13450" cy="1925627"/>
                    </a:xfrm>
                    <a:prstGeom prst="rect">
                      <a:avLst/>
                    </a:prstGeom>
                  </pic:spPr>
                </pic:pic>
              </a:graphicData>
            </a:graphic>
          </wp:inline>
        </w:drawing>
      </w:r>
    </w:p>
    <w:p w:rsidR="00025D17" w:rsidRPr="00EF5077" w:rsidRDefault="00025D17" w:rsidP="00050873">
      <w:pPr>
        <w:jc w:val="center"/>
        <w:rPr>
          <w:b/>
        </w:rPr>
      </w:pPr>
      <w:proofErr w:type="gramStart"/>
      <w:r>
        <w:rPr>
          <w:b/>
        </w:rPr>
        <w:t xml:space="preserve">Figure </w:t>
      </w:r>
      <w:r w:rsidR="00B61221">
        <w:rPr>
          <w:b/>
        </w:rPr>
        <w:t>2</w:t>
      </w:r>
      <w:r w:rsidRPr="00EF5077">
        <w:rPr>
          <w:b/>
        </w:rPr>
        <w:t>.</w:t>
      </w:r>
      <w:proofErr w:type="gramEnd"/>
      <w:r>
        <w:rPr>
          <w:b/>
        </w:rPr>
        <w:t xml:space="preserve"> UEFI</w:t>
      </w:r>
    </w:p>
    <w:p w:rsidR="00025D17" w:rsidRDefault="00025D17" w:rsidP="0070460D">
      <w:pPr>
        <w:rPr>
          <w:color w:val="000000" w:themeColor="text1"/>
        </w:rPr>
      </w:pPr>
      <w:r>
        <w:rPr>
          <w:color w:val="000000" w:themeColor="text1"/>
        </w:rPr>
        <w:t xml:space="preserve">BIOS </w:t>
      </w:r>
      <w:r>
        <w:t xml:space="preserve">Guard </w:t>
      </w:r>
      <w:r w:rsidRPr="00F72324">
        <w:rPr>
          <w:color w:val="000000" w:themeColor="text1"/>
        </w:rPr>
        <w:t>was executed from UEFI Shell environment</w:t>
      </w:r>
      <w:r>
        <w:rPr>
          <w:color w:val="000000" w:themeColor="text1"/>
        </w:rPr>
        <w:t xml:space="preserve"> which in some way reminds of an old DOS operating system. This Shell allows </w:t>
      </w:r>
      <w:proofErr w:type="gramStart"/>
      <w:r>
        <w:rPr>
          <w:color w:val="000000" w:themeColor="text1"/>
        </w:rPr>
        <w:t>to run</w:t>
      </w:r>
      <w:proofErr w:type="gramEnd"/>
      <w:r>
        <w:rPr>
          <w:color w:val="000000" w:themeColor="text1"/>
        </w:rPr>
        <w:t xml:space="preserve"> UEFI scripts and C application (Test Framework) that were compiled against UEFI Development Kit (EDK). </w:t>
      </w:r>
    </w:p>
    <w:p w:rsidR="00025D17" w:rsidRDefault="00025D17" w:rsidP="00025D17">
      <w:pPr>
        <w:rPr>
          <w:color w:val="000000" w:themeColor="text1"/>
        </w:rPr>
      </w:pPr>
      <w:r>
        <w:rPr>
          <w:color w:val="000000" w:themeColor="text1"/>
        </w:rPr>
        <w:lastRenderedPageBreak/>
        <w:t xml:space="preserve">UEFI Shell allows simple scripting language that made it possible for a simple automation process to run in a loop until all test cases were carried out. </w:t>
      </w:r>
    </w:p>
    <w:p w:rsidR="00025D17" w:rsidRDefault="00025D17" w:rsidP="00025D17">
      <w:pPr>
        <w:jc w:val="center"/>
        <w:rPr>
          <w:color w:val="000000" w:themeColor="text1"/>
        </w:rPr>
      </w:pPr>
      <w:r>
        <w:rPr>
          <w:noProof/>
          <w:lang w:bidi="he-IL"/>
        </w:rPr>
        <w:drawing>
          <wp:inline distT="0" distB="0" distL="0" distR="0" wp14:anchorId="6D5E79B5" wp14:editId="5C7017BA">
            <wp:extent cx="3221990" cy="2088037"/>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21990" cy="2088037"/>
                    </a:xfrm>
                    <a:prstGeom prst="rect">
                      <a:avLst/>
                    </a:prstGeom>
                  </pic:spPr>
                </pic:pic>
              </a:graphicData>
            </a:graphic>
          </wp:inline>
        </w:drawing>
      </w:r>
    </w:p>
    <w:p w:rsidR="00050873" w:rsidRPr="00141D81" w:rsidRDefault="00025D17" w:rsidP="00141D81">
      <w:pPr>
        <w:pStyle w:val="ListParagraph"/>
        <w:ind w:left="360"/>
        <w:jc w:val="center"/>
        <w:rPr>
          <w:b/>
        </w:rPr>
      </w:pPr>
      <w:proofErr w:type="gramStart"/>
      <w:r w:rsidRPr="006C2C15">
        <w:rPr>
          <w:b/>
        </w:rPr>
        <w:t xml:space="preserve">Figure </w:t>
      </w:r>
      <w:r w:rsidR="00B61221">
        <w:rPr>
          <w:b/>
        </w:rPr>
        <w:t>3</w:t>
      </w:r>
      <w:r w:rsidRPr="006C2C15">
        <w:rPr>
          <w:b/>
        </w:rPr>
        <w:t>.</w:t>
      </w:r>
      <w:proofErr w:type="gramEnd"/>
      <w:r w:rsidRPr="006C2C15">
        <w:rPr>
          <w:b/>
        </w:rPr>
        <w:t xml:space="preserve"> </w:t>
      </w:r>
      <w:r>
        <w:rPr>
          <w:b/>
        </w:rPr>
        <w:t xml:space="preserve">Example of </w:t>
      </w:r>
      <w:r w:rsidRPr="006C2C15">
        <w:rPr>
          <w:b/>
        </w:rPr>
        <w:t>UEFI</w:t>
      </w:r>
      <w:r>
        <w:rPr>
          <w:b/>
        </w:rPr>
        <w:t xml:space="preserve"> Shell Script</w:t>
      </w:r>
    </w:p>
    <w:p w:rsidR="00050873" w:rsidRDefault="00050873" w:rsidP="00050873">
      <w:pPr>
        <w:pStyle w:val="ListParagraph"/>
        <w:ind w:left="360"/>
        <w:jc w:val="center"/>
        <w:rPr>
          <w:b/>
        </w:rPr>
      </w:pPr>
    </w:p>
    <w:p w:rsidR="00F43E48" w:rsidRPr="00050873" w:rsidRDefault="00F43E48" w:rsidP="00050873">
      <w:pPr>
        <w:pStyle w:val="ListParagraph"/>
        <w:ind w:left="360"/>
        <w:jc w:val="center"/>
        <w:rPr>
          <w:b/>
        </w:rPr>
      </w:pPr>
    </w:p>
    <w:p w:rsidR="00246B7D" w:rsidRDefault="00246B7D" w:rsidP="00F43E48">
      <w:pPr>
        <w:pStyle w:val="Heading1"/>
        <w:numPr>
          <w:ilvl w:val="0"/>
          <w:numId w:val="4"/>
        </w:numPr>
        <w:spacing w:after="0"/>
      </w:pPr>
      <w:r>
        <w:t>WHAT IS EDK?</w:t>
      </w:r>
    </w:p>
    <w:p w:rsidR="00050873" w:rsidRPr="00050873" w:rsidRDefault="00050873" w:rsidP="00050873"/>
    <w:p w:rsidR="00246B7D" w:rsidRPr="00246B7D" w:rsidRDefault="00246B7D" w:rsidP="00B61221">
      <w:pPr>
        <w:rPr>
          <w:color w:val="000000" w:themeColor="text1"/>
        </w:rPr>
      </w:pPr>
      <w:r w:rsidRPr="00246B7D">
        <w:rPr>
          <w:color w:val="000000" w:themeColor="text1"/>
        </w:rPr>
        <w:t>The EDK is the open-source component of the "Framework"</w:t>
      </w:r>
      <w:proofErr w:type="gramStart"/>
      <w:r w:rsidRPr="00246B7D">
        <w:rPr>
          <w:color w:val="000000" w:themeColor="text1"/>
        </w:rPr>
        <w:t>,</w:t>
      </w:r>
      <w:proofErr w:type="gramEnd"/>
      <w:r w:rsidRPr="00246B7D">
        <w:rPr>
          <w:color w:val="000000" w:themeColor="text1"/>
        </w:rPr>
        <w:t xml:space="preserve"> it is Intel's implementation of the EFI Specification, which was developed under </w:t>
      </w:r>
      <w:r w:rsidR="00B61221">
        <w:rPr>
          <w:color w:val="000000" w:themeColor="text1"/>
        </w:rPr>
        <w:t>a</w:t>
      </w:r>
      <w:r w:rsidRPr="00246B7D">
        <w:rPr>
          <w:color w:val="000000" w:themeColor="text1"/>
        </w:rPr>
        <w:t xml:space="preserve"> project codenamed "</w:t>
      </w:r>
      <w:proofErr w:type="spellStart"/>
      <w:r w:rsidRPr="00246B7D">
        <w:rPr>
          <w:color w:val="000000" w:themeColor="text1"/>
        </w:rPr>
        <w:t>Tiano</w:t>
      </w:r>
      <w:proofErr w:type="spellEnd"/>
      <w:r w:rsidRPr="00246B7D">
        <w:rPr>
          <w:color w:val="000000" w:themeColor="text1"/>
        </w:rPr>
        <w:t>". The EDK was released under the BSD License.</w:t>
      </w:r>
    </w:p>
    <w:p w:rsidR="00246B7D" w:rsidRDefault="00246B7D" w:rsidP="00246B7D">
      <w:pPr>
        <w:rPr>
          <w:color w:val="000000" w:themeColor="text1"/>
        </w:rPr>
      </w:pPr>
      <w:r w:rsidRPr="00246B7D">
        <w:rPr>
          <w:color w:val="000000" w:themeColor="text1"/>
        </w:rPr>
        <w:t>The EDK is essentially a container for the Framework's Foundation code and sample drivers. The EDK is also a development kit for developing, debugging, and testing EFI and Framework drivers, EFI Option ROMs, and EFI Applications for use in the Framework environment.</w:t>
      </w:r>
    </w:p>
    <w:p w:rsidR="00050873" w:rsidRPr="00246B7D" w:rsidRDefault="00050873" w:rsidP="00246B7D">
      <w:pPr>
        <w:rPr>
          <w:color w:val="000000" w:themeColor="text1"/>
        </w:rPr>
      </w:pPr>
    </w:p>
    <w:p w:rsidR="00944B79" w:rsidRDefault="00944B79" w:rsidP="00050873">
      <w:pPr>
        <w:pStyle w:val="Heading1"/>
        <w:numPr>
          <w:ilvl w:val="0"/>
          <w:numId w:val="4"/>
        </w:numPr>
        <w:spacing w:before="240" w:after="0"/>
      </w:pPr>
      <w:r>
        <w:t>THE PROCESS</w:t>
      </w:r>
    </w:p>
    <w:p w:rsidR="00050873" w:rsidRPr="00050873" w:rsidRDefault="00050873" w:rsidP="00050873"/>
    <w:p w:rsidR="00944B79" w:rsidRDefault="00944B79" w:rsidP="00050873">
      <w:pPr>
        <w:spacing w:after="0"/>
      </w:pPr>
      <w:r>
        <w:t xml:space="preserve">The process </w:t>
      </w:r>
      <w:r w:rsidR="0051720A">
        <w:t xml:space="preserve">is </w:t>
      </w:r>
      <w:proofErr w:type="spellStart"/>
      <w:r>
        <w:t>devided</w:t>
      </w:r>
      <w:proofErr w:type="spellEnd"/>
      <w:r>
        <w:t xml:space="preserve"> into three </w:t>
      </w:r>
      <w:proofErr w:type="spellStart"/>
      <w:r>
        <w:t>subprocess</w:t>
      </w:r>
      <w:r w:rsidR="00CD4C50">
        <w:t>es</w:t>
      </w:r>
      <w:proofErr w:type="spellEnd"/>
      <w:r>
        <w:t>:</w:t>
      </w:r>
    </w:p>
    <w:p w:rsidR="00944B79" w:rsidRDefault="00944B79" w:rsidP="00944B79">
      <w:pPr>
        <w:pStyle w:val="ListParagraph"/>
        <w:numPr>
          <w:ilvl w:val="0"/>
          <w:numId w:val="8"/>
        </w:numPr>
      </w:pPr>
      <w:r>
        <w:t xml:space="preserve">Creating test cases – Peach fuzzing tool created 100,000+ test cases for the next </w:t>
      </w:r>
      <w:proofErr w:type="spellStart"/>
      <w:r>
        <w:t>subprocess</w:t>
      </w:r>
      <w:proofErr w:type="spellEnd"/>
      <w:r>
        <w:t>.</w:t>
      </w:r>
    </w:p>
    <w:p w:rsidR="00944B79" w:rsidRDefault="00364D0C" w:rsidP="00B61221">
      <w:pPr>
        <w:pStyle w:val="ListParagraph"/>
        <w:numPr>
          <w:ilvl w:val="0"/>
          <w:numId w:val="8"/>
        </w:numPr>
      </w:pPr>
      <w:r>
        <w:t xml:space="preserve">Executing the automation test environment - </w:t>
      </w:r>
      <w:r w:rsidR="00944B79">
        <w:t xml:space="preserve">Applying the created test cases from the previous </w:t>
      </w:r>
      <w:proofErr w:type="spellStart"/>
      <w:r w:rsidR="00944B79">
        <w:t>subprocess</w:t>
      </w:r>
      <w:proofErr w:type="spellEnd"/>
      <w:r w:rsidR="00944B79">
        <w:t xml:space="preserve"> on the memory, execut</w:t>
      </w:r>
      <w:r w:rsidR="00B61221">
        <w:t>ing</w:t>
      </w:r>
      <w:r w:rsidR="00944B79">
        <w:t xml:space="preserve"> </w:t>
      </w:r>
      <w:r>
        <w:t xml:space="preserve">BIOS Guard </w:t>
      </w:r>
      <w:r w:rsidR="00944B79">
        <w:t xml:space="preserve">with these changes and collecting the </w:t>
      </w:r>
      <w:r w:rsidR="008C1060">
        <w:t>response</w:t>
      </w:r>
      <w:r w:rsidR="00944B79">
        <w:t xml:space="preserve"> when </w:t>
      </w:r>
      <w:r w:rsidR="00F534DC">
        <w:t xml:space="preserve">BIOS </w:t>
      </w:r>
      <w:proofErr w:type="gramStart"/>
      <w:r w:rsidR="00F534DC">
        <w:t xml:space="preserve">Guard  </w:t>
      </w:r>
      <w:r w:rsidR="00944B79">
        <w:t>stop</w:t>
      </w:r>
      <w:r w:rsidR="00CD4C50">
        <w:t>s</w:t>
      </w:r>
      <w:proofErr w:type="gramEnd"/>
      <w:r w:rsidR="00CD4C50">
        <w:t xml:space="preserve"> </w:t>
      </w:r>
      <w:r w:rsidR="00944B79">
        <w:t>executing</w:t>
      </w:r>
      <w:r>
        <w:t xml:space="preserve"> using UEFI Script, Test Framework and BIOS Agent</w:t>
      </w:r>
      <w:r w:rsidR="00944B79">
        <w:t>.</w:t>
      </w:r>
    </w:p>
    <w:p w:rsidR="0044420B" w:rsidRDefault="00944B79" w:rsidP="008C1060">
      <w:pPr>
        <w:pStyle w:val="ListParagraph"/>
        <w:numPr>
          <w:ilvl w:val="0"/>
          <w:numId w:val="8"/>
        </w:numPr>
      </w:pPr>
      <w:r>
        <w:t xml:space="preserve">After process </w:t>
      </w:r>
      <w:r w:rsidR="00CD4C50">
        <w:t>#2</w:t>
      </w:r>
      <w:r>
        <w:t xml:space="preserve"> finished its job (</w:t>
      </w:r>
      <w:r w:rsidR="00CD4C50">
        <w:t>after about three days</w:t>
      </w:r>
      <w:r>
        <w:t>)</w:t>
      </w:r>
      <w:r w:rsidR="00CD4C50">
        <w:t>,</w:t>
      </w:r>
      <w:r>
        <w:t xml:space="preserve"> last process anal</w:t>
      </w:r>
      <w:r w:rsidR="00CD4C50">
        <w:t>yz</w:t>
      </w:r>
      <w:r>
        <w:t>e</w:t>
      </w:r>
      <w:r w:rsidR="00CD4C50">
        <w:t>s</w:t>
      </w:r>
      <w:r>
        <w:t xml:space="preserve"> the data using Python script by </w:t>
      </w:r>
      <w:r w:rsidR="00A14E0C">
        <w:t xml:space="preserve">comparing each test case </w:t>
      </w:r>
      <w:r w:rsidR="00CD4C50">
        <w:t xml:space="preserve">to see </w:t>
      </w:r>
      <w:r w:rsidR="00A14E0C">
        <w:t xml:space="preserve">if the </w:t>
      </w:r>
      <w:r w:rsidR="008C1060">
        <w:t>response</w:t>
      </w:r>
      <w:r w:rsidR="00A14E0C">
        <w:t xml:space="preserve"> match</w:t>
      </w:r>
      <w:r w:rsidR="00CD4C50">
        <w:t>es</w:t>
      </w:r>
      <w:r w:rsidR="00A14E0C">
        <w:t xml:space="preserve"> the test case.</w:t>
      </w:r>
    </w:p>
    <w:p w:rsidR="00F0124F" w:rsidRPr="0070460D" w:rsidRDefault="00F0124F" w:rsidP="00F0124F">
      <w:pPr>
        <w:pStyle w:val="Heading1"/>
        <w:numPr>
          <w:ilvl w:val="1"/>
          <w:numId w:val="4"/>
        </w:numPr>
        <w:spacing w:before="240"/>
      </w:pPr>
      <w:r>
        <w:rPr>
          <w:sz w:val="22"/>
          <w:szCs w:val="18"/>
        </w:rPr>
        <w:lastRenderedPageBreak/>
        <w:t xml:space="preserve"> </w:t>
      </w:r>
      <w:proofErr w:type="gramStart"/>
      <w:r>
        <w:rPr>
          <w:sz w:val="22"/>
          <w:szCs w:val="18"/>
        </w:rPr>
        <w:t>Fuzzing approach</w:t>
      </w:r>
      <w:r w:rsidR="00AE21EA">
        <w:rPr>
          <w:sz w:val="22"/>
          <w:szCs w:val="18"/>
        </w:rPr>
        <w:t>.</w:t>
      </w:r>
      <w:proofErr w:type="gramEnd"/>
      <w:r w:rsidRPr="004B342D">
        <w:rPr>
          <w:sz w:val="22"/>
          <w:szCs w:val="18"/>
        </w:rPr>
        <w:t xml:space="preserve"> </w:t>
      </w:r>
    </w:p>
    <w:p w:rsidR="00F0124F" w:rsidRPr="00F0124F" w:rsidRDefault="00F0124F" w:rsidP="00F0124F">
      <w:pPr>
        <w:rPr>
          <w:color w:val="000000" w:themeColor="text1"/>
        </w:rPr>
      </w:pPr>
      <w:r w:rsidRPr="00F0124F">
        <w:rPr>
          <w:color w:val="000000" w:themeColor="text1"/>
        </w:rPr>
        <w:t xml:space="preserve">For this particular task we chose to work with the Peach tool. Creating test cases using Peach is very flexible when penetration tester needs to characterize a protocol or any other data structure. BIOS </w:t>
      </w:r>
      <w:r>
        <w:t xml:space="preserve">Guard </w:t>
      </w:r>
      <w:r w:rsidRPr="00F0124F">
        <w:rPr>
          <w:color w:val="000000" w:themeColor="text1"/>
        </w:rPr>
        <w:t xml:space="preserve">has its own data structure which is </w:t>
      </w:r>
      <w:proofErr w:type="spellStart"/>
      <w:r w:rsidRPr="00F0124F">
        <w:rPr>
          <w:color w:val="000000" w:themeColor="text1"/>
        </w:rPr>
        <w:t>seperated</w:t>
      </w:r>
      <w:proofErr w:type="spellEnd"/>
      <w:r w:rsidRPr="00F0124F">
        <w:rPr>
          <w:color w:val="000000" w:themeColor="text1"/>
        </w:rPr>
        <w:t xml:space="preserve"> into a couple of sections, so the main task of Peach was to create lots of test cases where each test case changed the structure from its original and valid form. The approach was not generational fuzzing because it would have created </w:t>
      </w:r>
      <w:proofErr w:type="spellStart"/>
      <w:r w:rsidRPr="00F0124F">
        <w:rPr>
          <w:color w:val="000000" w:themeColor="text1"/>
        </w:rPr>
        <w:t>bilions</w:t>
      </w:r>
      <w:proofErr w:type="spellEnd"/>
      <w:r w:rsidRPr="00F0124F">
        <w:rPr>
          <w:color w:val="000000" w:themeColor="text1"/>
        </w:rPr>
        <w:t xml:space="preserve"> of test cases when 90% of them are not needed, so the target was mutational fuzzing in which Peach takes a valid data structure form and creates mutated data form in specific places that were predefined by the designer of the Peach PIT file.</w:t>
      </w:r>
    </w:p>
    <w:p w:rsidR="00AE21EA" w:rsidRPr="00364D0C" w:rsidRDefault="00AE21EA" w:rsidP="00364D0C">
      <w:pPr>
        <w:pStyle w:val="Heading1"/>
        <w:numPr>
          <w:ilvl w:val="1"/>
          <w:numId w:val="4"/>
        </w:numPr>
        <w:spacing w:before="240"/>
        <w:rPr>
          <w:sz w:val="22"/>
          <w:szCs w:val="18"/>
        </w:rPr>
      </w:pPr>
      <w:r w:rsidRPr="00364D0C">
        <w:rPr>
          <w:sz w:val="20"/>
          <w:szCs w:val="16"/>
        </w:rPr>
        <w:t xml:space="preserve">  </w:t>
      </w:r>
      <w:proofErr w:type="gramStart"/>
      <w:r w:rsidR="00364D0C" w:rsidRPr="00364D0C">
        <w:rPr>
          <w:sz w:val="22"/>
          <w:szCs w:val="18"/>
        </w:rPr>
        <w:t>Automated Environment.</w:t>
      </w:r>
      <w:proofErr w:type="gramEnd"/>
    </w:p>
    <w:p w:rsidR="00364D0C" w:rsidRDefault="00364D0C" w:rsidP="00B61221">
      <w:r>
        <w:t xml:space="preserve">This section </w:t>
      </w:r>
      <w:r w:rsidR="00B61221">
        <w:t>was split</w:t>
      </w:r>
      <w:r>
        <w:t xml:space="preserve"> into three </w:t>
      </w:r>
      <w:r w:rsidR="00B61221">
        <w:t xml:space="preserve">main </w:t>
      </w:r>
      <w:r>
        <w:t>parts.</w:t>
      </w:r>
    </w:p>
    <w:p w:rsidR="00364D0C" w:rsidRDefault="00364D0C" w:rsidP="00B61221">
      <w:pPr>
        <w:pStyle w:val="ListParagraph"/>
        <w:numPr>
          <w:ilvl w:val="0"/>
          <w:numId w:val="11"/>
        </w:numPr>
      </w:pPr>
      <w:r>
        <w:t>UEFI She</w:t>
      </w:r>
      <w:r w:rsidR="00B61221">
        <w:t>l</w:t>
      </w:r>
      <w:r>
        <w:t xml:space="preserve">l script – The main </w:t>
      </w:r>
      <w:r w:rsidR="00B61221">
        <w:t>iteration</w:t>
      </w:r>
      <w:r>
        <w:t xml:space="preserve"> process.</w:t>
      </w:r>
    </w:p>
    <w:p w:rsidR="00364D0C" w:rsidRDefault="00D8234E" w:rsidP="00364D0C">
      <w:pPr>
        <w:pStyle w:val="ListParagraph"/>
        <w:numPr>
          <w:ilvl w:val="0"/>
          <w:numId w:val="11"/>
        </w:numPr>
      </w:pPr>
      <w:r>
        <w:t>Test Fram</w:t>
      </w:r>
      <w:r w:rsidR="00B61221">
        <w:t>e</w:t>
      </w:r>
      <w:r>
        <w:t>work</w:t>
      </w:r>
      <w:r w:rsidR="00034A85">
        <w:t xml:space="preserve"> – Mediator between the script and BIOS Guard execution module</w:t>
      </w:r>
      <w:r>
        <w:t>.</w:t>
      </w:r>
    </w:p>
    <w:p w:rsidR="00D8234E" w:rsidRDefault="00D8234E" w:rsidP="00050873">
      <w:pPr>
        <w:pStyle w:val="ListParagraph"/>
        <w:numPr>
          <w:ilvl w:val="0"/>
          <w:numId w:val="11"/>
        </w:numPr>
        <w:spacing w:after="0"/>
      </w:pPr>
      <w:r>
        <w:t xml:space="preserve">BIOS Agent – The last process before </w:t>
      </w:r>
      <w:r w:rsidR="00B61221">
        <w:t>BIOS Guard</w:t>
      </w:r>
      <w:r>
        <w:t xml:space="preserve"> execution.</w:t>
      </w:r>
    </w:p>
    <w:p w:rsidR="009F3060" w:rsidRDefault="009F3060" w:rsidP="009F3060">
      <w:pPr>
        <w:pStyle w:val="ListParagraph"/>
        <w:spacing w:after="0"/>
      </w:pPr>
    </w:p>
    <w:p w:rsidR="00944B79" w:rsidRDefault="006A758F" w:rsidP="00050873">
      <w:pPr>
        <w:spacing w:after="0"/>
        <w:jc w:val="center"/>
      </w:pPr>
      <w:r>
        <w:rPr>
          <w:noProof/>
          <w:lang w:bidi="he-IL"/>
        </w:rPr>
        <w:drawing>
          <wp:inline distT="0" distB="0" distL="0" distR="0" wp14:anchorId="79140058" wp14:editId="28B618D3">
            <wp:extent cx="3002936" cy="431482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06626" cy="4320127"/>
                    </a:xfrm>
                    <a:prstGeom prst="rect">
                      <a:avLst/>
                    </a:prstGeom>
                  </pic:spPr>
                </pic:pic>
              </a:graphicData>
            </a:graphic>
          </wp:inline>
        </w:drawing>
      </w:r>
    </w:p>
    <w:p w:rsidR="00944B79" w:rsidRDefault="00944B79" w:rsidP="001C6E27">
      <w:pPr>
        <w:jc w:val="center"/>
        <w:rPr>
          <w:b/>
        </w:rPr>
      </w:pPr>
      <w:proofErr w:type="gramStart"/>
      <w:r>
        <w:rPr>
          <w:b/>
        </w:rPr>
        <w:t xml:space="preserve">Figure </w:t>
      </w:r>
      <w:r w:rsidR="001C6E27">
        <w:rPr>
          <w:b/>
        </w:rPr>
        <w:t>4</w:t>
      </w:r>
      <w:r w:rsidRPr="00EF5077">
        <w:rPr>
          <w:b/>
        </w:rPr>
        <w:t>.</w:t>
      </w:r>
      <w:proofErr w:type="gramEnd"/>
      <w:r>
        <w:rPr>
          <w:b/>
        </w:rPr>
        <w:t xml:space="preserve"> Automated Test Flow</w:t>
      </w:r>
    </w:p>
    <w:p w:rsidR="00364D0C" w:rsidRDefault="00364D0C" w:rsidP="001C6E27">
      <w:pPr>
        <w:rPr>
          <w:lang w:bidi="he-IL"/>
        </w:rPr>
      </w:pPr>
      <w:r>
        <w:lastRenderedPageBreak/>
        <w:t xml:space="preserve">Figure </w:t>
      </w:r>
      <w:r w:rsidR="001C6E27">
        <w:t>4</w:t>
      </w:r>
      <w:r>
        <w:t>: Represents the simple flow of how the automated test was executed. The parts of Peach and data analysis by Python script are not in this flow.</w:t>
      </w:r>
    </w:p>
    <w:p w:rsidR="00246B7D" w:rsidRPr="004B342D" w:rsidRDefault="005D574C" w:rsidP="00246B7D">
      <w:pPr>
        <w:pStyle w:val="Heading1"/>
        <w:numPr>
          <w:ilvl w:val="1"/>
          <w:numId w:val="4"/>
        </w:numPr>
        <w:spacing w:before="240"/>
      </w:pPr>
      <w:r>
        <w:rPr>
          <w:sz w:val="22"/>
          <w:szCs w:val="18"/>
        </w:rPr>
        <w:t xml:space="preserve"> </w:t>
      </w:r>
      <w:r w:rsidR="00246B7D">
        <w:rPr>
          <w:sz w:val="22"/>
          <w:szCs w:val="18"/>
        </w:rPr>
        <w:t>Test Framework</w:t>
      </w:r>
      <w:r w:rsidR="00246B7D" w:rsidRPr="004B342D">
        <w:rPr>
          <w:sz w:val="22"/>
          <w:szCs w:val="18"/>
        </w:rPr>
        <w:t xml:space="preserve"> </w:t>
      </w:r>
    </w:p>
    <w:p w:rsidR="00246B7D" w:rsidRPr="00246B7D" w:rsidRDefault="00246B7D" w:rsidP="001C6E27">
      <w:pPr>
        <w:rPr>
          <w:color w:val="000000" w:themeColor="text1"/>
        </w:rPr>
      </w:pPr>
      <w:r w:rsidRPr="00246B7D">
        <w:rPr>
          <w:color w:val="000000" w:themeColor="text1"/>
        </w:rPr>
        <w:t xml:space="preserve">The mutated test cases forwarded from the Peach part should be passed to the BIOS </w:t>
      </w:r>
      <w:proofErr w:type="gramStart"/>
      <w:r w:rsidRPr="00246B7D">
        <w:rPr>
          <w:color w:val="000000" w:themeColor="text1"/>
        </w:rPr>
        <w:t>Guard  module</w:t>
      </w:r>
      <w:proofErr w:type="gramEnd"/>
      <w:r w:rsidRPr="00246B7D">
        <w:rPr>
          <w:color w:val="000000" w:themeColor="text1"/>
        </w:rPr>
        <w:t xml:space="preserve">. Each test case must be </w:t>
      </w:r>
      <w:proofErr w:type="spellStart"/>
      <w:r w:rsidRPr="00246B7D">
        <w:rPr>
          <w:color w:val="000000" w:themeColor="text1"/>
        </w:rPr>
        <w:t>eventualy</w:t>
      </w:r>
      <w:proofErr w:type="spellEnd"/>
      <w:r w:rsidRPr="00246B7D">
        <w:rPr>
          <w:color w:val="000000" w:themeColor="text1"/>
        </w:rPr>
        <w:t xml:space="preserve"> plac</w:t>
      </w:r>
      <w:r w:rsidR="001C6E27">
        <w:rPr>
          <w:color w:val="000000" w:themeColor="text1"/>
        </w:rPr>
        <w:t>ed in the right memory location</w:t>
      </w:r>
      <w:r w:rsidRPr="00246B7D">
        <w:rPr>
          <w:color w:val="000000" w:themeColor="text1"/>
        </w:rPr>
        <w:t>. Although UEFI script has the ability and access to most of the memory, we didn't choose script approach for this part</w:t>
      </w:r>
      <w:r w:rsidR="001C6E27">
        <w:rPr>
          <w:color w:val="000000" w:themeColor="text1"/>
        </w:rPr>
        <w:t>. I</w:t>
      </w:r>
      <w:r w:rsidRPr="00246B7D">
        <w:rPr>
          <w:color w:val="000000" w:themeColor="text1"/>
        </w:rPr>
        <w:t xml:space="preserve">nstead we decided to create our own test framework which was built and compiled using EDK (UEFI Development Kit). We basically created an application running on top of UEFI. As </w:t>
      </w:r>
      <w:proofErr w:type="spellStart"/>
      <w:r w:rsidRPr="00246B7D">
        <w:rPr>
          <w:color w:val="000000" w:themeColor="text1"/>
        </w:rPr>
        <w:t>metioned</w:t>
      </w:r>
      <w:proofErr w:type="spellEnd"/>
      <w:r w:rsidRPr="00246B7D">
        <w:rPr>
          <w:color w:val="000000" w:themeColor="text1"/>
        </w:rPr>
        <w:t xml:space="preserve"> previously the Shell </w:t>
      </w:r>
      <w:r w:rsidR="001C6E27">
        <w:rPr>
          <w:color w:val="000000" w:themeColor="text1"/>
        </w:rPr>
        <w:t>S</w:t>
      </w:r>
      <w:r w:rsidRPr="00246B7D">
        <w:rPr>
          <w:color w:val="000000" w:themeColor="text1"/>
        </w:rPr>
        <w:t xml:space="preserve">cript has access to memory, but it does not have other implementation that was needed for our task – EDK on the other hand does, for example </w:t>
      </w:r>
      <w:proofErr w:type="spellStart"/>
      <w:r w:rsidRPr="00246B7D">
        <w:rPr>
          <w:color w:val="000000" w:themeColor="text1"/>
        </w:rPr>
        <w:t>libc</w:t>
      </w:r>
      <w:proofErr w:type="spellEnd"/>
      <w:r w:rsidRPr="00246B7D">
        <w:rPr>
          <w:color w:val="000000" w:themeColor="text1"/>
        </w:rPr>
        <w:t xml:space="preserve"> capabilities. </w:t>
      </w:r>
    </w:p>
    <w:p w:rsidR="00246B7D" w:rsidRDefault="00246B7D" w:rsidP="00246B7D">
      <w:pPr>
        <w:rPr>
          <w:color w:val="000000" w:themeColor="text1"/>
        </w:rPr>
      </w:pPr>
      <w:r w:rsidRPr="00246B7D">
        <w:rPr>
          <w:color w:val="000000" w:themeColor="text1"/>
        </w:rPr>
        <w:t xml:space="preserve">The important part of this test framework is to fill the memory in a specific location with configuration data, execute the module and collect the response from BIOS Guard by registering it to the callback of the BIOS. </w:t>
      </w:r>
      <w:proofErr w:type="gramStart"/>
      <w:r w:rsidRPr="00246B7D">
        <w:rPr>
          <w:color w:val="000000" w:themeColor="text1"/>
        </w:rPr>
        <w:t>Important to mention that the test framework cannot work on any version of BIOS.</w:t>
      </w:r>
      <w:proofErr w:type="gramEnd"/>
      <w:r w:rsidRPr="00246B7D">
        <w:rPr>
          <w:color w:val="000000" w:themeColor="text1"/>
        </w:rPr>
        <w:t xml:space="preserve"> In order to execute the test framework certain amount of code was inserted into the BIOS, which means we specifically compiled the BIOS and burned it into the SPI flash chip where the BIOS is located.</w:t>
      </w:r>
    </w:p>
    <w:p w:rsidR="00246B7D" w:rsidRPr="00246B7D" w:rsidRDefault="00246B7D" w:rsidP="00246B7D">
      <w:pPr>
        <w:rPr>
          <w:color w:val="000000" w:themeColor="text1"/>
        </w:rPr>
      </w:pPr>
    </w:p>
    <w:p w:rsidR="00246B7D" w:rsidRDefault="00327CCB" w:rsidP="00246B7D">
      <w:pPr>
        <w:jc w:val="center"/>
        <w:rPr>
          <w:color w:val="000000" w:themeColor="text1"/>
        </w:rPr>
      </w:pPr>
      <w:r>
        <w:rPr>
          <w:noProof/>
          <w:lang w:bidi="he-IL"/>
        </w:rPr>
        <w:drawing>
          <wp:inline distT="0" distB="0" distL="0" distR="0" wp14:anchorId="32B35A89" wp14:editId="498F121A">
            <wp:extent cx="3221990" cy="350475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21990" cy="3504751"/>
                    </a:xfrm>
                    <a:prstGeom prst="rect">
                      <a:avLst/>
                    </a:prstGeom>
                  </pic:spPr>
                </pic:pic>
              </a:graphicData>
            </a:graphic>
          </wp:inline>
        </w:drawing>
      </w:r>
    </w:p>
    <w:p w:rsidR="00246B7D" w:rsidRPr="00D16ED6" w:rsidRDefault="00246B7D" w:rsidP="001C6E27">
      <w:pPr>
        <w:jc w:val="center"/>
        <w:rPr>
          <w:b/>
        </w:rPr>
      </w:pPr>
      <w:proofErr w:type="gramStart"/>
      <w:r w:rsidRPr="00D16ED6">
        <w:rPr>
          <w:b/>
        </w:rPr>
        <w:t>Figure</w:t>
      </w:r>
      <w:r>
        <w:rPr>
          <w:b/>
        </w:rPr>
        <w:t xml:space="preserve"> </w:t>
      </w:r>
      <w:r w:rsidR="001C6E27">
        <w:rPr>
          <w:b/>
        </w:rPr>
        <w:t>5</w:t>
      </w:r>
      <w:r w:rsidRPr="00D16ED6">
        <w:rPr>
          <w:b/>
        </w:rPr>
        <w:t>.</w:t>
      </w:r>
      <w:proofErr w:type="gramEnd"/>
      <w:r w:rsidRPr="00D16ED6">
        <w:rPr>
          <w:b/>
        </w:rPr>
        <w:t xml:space="preserve"> </w:t>
      </w:r>
      <w:r>
        <w:rPr>
          <w:b/>
        </w:rPr>
        <w:t>Test Framework Flow</w:t>
      </w:r>
    </w:p>
    <w:p w:rsidR="00E428BA" w:rsidRPr="004B342D" w:rsidRDefault="005D574C" w:rsidP="00E428BA">
      <w:pPr>
        <w:pStyle w:val="Heading1"/>
        <w:numPr>
          <w:ilvl w:val="1"/>
          <w:numId w:val="4"/>
        </w:numPr>
        <w:spacing w:before="240"/>
      </w:pPr>
      <w:r>
        <w:rPr>
          <w:sz w:val="22"/>
          <w:szCs w:val="18"/>
        </w:rPr>
        <w:lastRenderedPageBreak/>
        <w:t xml:space="preserve"> </w:t>
      </w:r>
      <w:r w:rsidR="00E428BA">
        <w:rPr>
          <w:sz w:val="22"/>
          <w:szCs w:val="18"/>
        </w:rPr>
        <w:t xml:space="preserve">Analyzing </w:t>
      </w:r>
      <w:proofErr w:type="gramStart"/>
      <w:r w:rsidR="00E428BA">
        <w:rPr>
          <w:sz w:val="22"/>
          <w:szCs w:val="18"/>
        </w:rPr>
        <w:t>The</w:t>
      </w:r>
      <w:proofErr w:type="gramEnd"/>
      <w:r w:rsidR="00E428BA">
        <w:rPr>
          <w:sz w:val="22"/>
          <w:szCs w:val="18"/>
        </w:rPr>
        <w:t xml:space="preserve"> Results</w:t>
      </w:r>
    </w:p>
    <w:p w:rsidR="00E428BA" w:rsidRPr="00E428BA" w:rsidRDefault="00E428BA" w:rsidP="00E428BA">
      <w:pPr>
        <w:rPr>
          <w:color w:val="000000" w:themeColor="text1"/>
        </w:rPr>
      </w:pPr>
      <w:r w:rsidRPr="00E428BA">
        <w:rPr>
          <w:color w:val="000000" w:themeColor="text1"/>
        </w:rPr>
        <w:t xml:space="preserve">BIOS Guard's response was saved in a log file. Log file contains row for each test case created by the Peach, in every row there is data such as error code if exists, return status and etc. It can be not very intuitive to analyze the results manually as the amount of test cases </w:t>
      </w:r>
      <w:proofErr w:type="spellStart"/>
      <w:r w:rsidRPr="00E428BA">
        <w:rPr>
          <w:color w:val="000000" w:themeColor="text1"/>
        </w:rPr>
        <w:t>exeeds</w:t>
      </w:r>
      <w:proofErr w:type="spellEnd"/>
      <w:r w:rsidRPr="00E428BA">
        <w:rPr>
          <w:color w:val="000000" w:themeColor="text1"/>
        </w:rPr>
        <w:t xml:space="preserve"> 100K. In order to analyze the results we used Python script. The script would iterate over the results, parse the data and compare the response to the request that was passed to the module. If the expectations weren't met the test case was documented for further investigation.</w:t>
      </w:r>
    </w:p>
    <w:p w:rsidR="00E428BA" w:rsidRPr="004B342D" w:rsidRDefault="00E428BA" w:rsidP="00B5779D">
      <w:pPr>
        <w:pStyle w:val="Heading1"/>
        <w:numPr>
          <w:ilvl w:val="1"/>
          <w:numId w:val="4"/>
        </w:numPr>
        <w:spacing w:before="240"/>
      </w:pPr>
      <w:r>
        <w:rPr>
          <w:sz w:val="22"/>
          <w:szCs w:val="18"/>
        </w:rPr>
        <w:t xml:space="preserve"> </w:t>
      </w:r>
      <w:r w:rsidR="00B5779D">
        <w:rPr>
          <w:sz w:val="22"/>
          <w:szCs w:val="18"/>
        </w:rPr>
        <w:t>The b</w:t>
      </w:r>
      <w:r>
        <w:rPr>
          <w:sz w:val="22"/>
          <w:szCs w:val="18"/>
        </w:rPr>
        <w:t>ig picture of the process</w:t>
      </w:r>
    </w:p>
    <w:p w:rsidR="000874F4" w:rsidRDefault="00A151AD" w:rsidP="00D56A04">
      <w:pPr>
        <w:pStyle w:val="ListParagraph"/>
        <w:ind w:left="0"/>
        <w:rPr>
          <w:lang w:bidi="he-IL"/>
        </w:rPr>
      </w:pPr>
      <w:r>
        <w:rPr>
          <w:noProof/>
          <w:lang w:bidi="he-IL"/>
        </w:rPr>
        <w:drawing>
          <wp:inline distT="0" distB="0" distL="0" distR="0" wp14:anchorId="0D3933AC" wp14:editId="667FF738">
            <wp:extent cx="3221990" cy="3533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21990" cy="3533205"/>
                    </a:xfrm>
                    <a:prstGeom prst="rect">
                      <a:avLst/>
                    </a:prstGeom>
                  </pic:spPr>
                </pic:pic>
              </a:graphicData>
            </a:graphic>
          </wp:inline>
        </w:drawing>
      </w:r>
    </w:p>
    <w:p w:rsidR="0044420B" w:rsidRDefault="0044420B" w:rsidP="001C6E27">
      <w:pPr>
        <w:jc w:val="center"/>
        <w:rPr>
          <w:b/>
        </w:rPr>
      </w:pPr>
      <w:proofErr w:type="gramStart"/>
      <w:r>
        <w:rPr>
          <w:b/>
        </w:rPr>
        <w:t xml:space="preserve">Figure </w:t>
      </w:r>
      <w:r w:rsidR="001C6E27">
        <w:rPr>
          <w:b/>
        </w:rPr>
        <w:t>6</w:t>
      </w:r>
      <w:r w:rsidRPr="00EF5077">
        <w:rPr>
          <w:b/>
        </w:rPr>
        <w:t>.</w:t>
      </w:r>
      <w:proofErr w:type="gramEnd"/>
      <w:r>
        <w:rPr>
          <w:b/>
        </w:rPr>
        <w:t xml:space="preserve"> The Process</w:t>
      </w:r>
    </w:p>
    <w:p w:rsidR="00364D0C" w:rsidRPr="00737EA0" w:rsidRDefault="00364D0C" w:rsidP="001C6E27">
      <w:pPr>
        <w:rPr>
          <w:lang w:bidi="he-IL"/>
        </w:rPr>
      </w:pPr>
      <w:r>
        <w:rPr>
          <w:lang w:bidi="he-IL"/>
        </w:rPr>
        <w:t xml:space="preserve">Figure </w:t>
      </w:r>
      <w:r w:rsidR="001C6E27">
        <w:rPr>
          <w:lang w:bidi="he-IL"/>
        </w:rPr>
        <w:t>6</w:t>
      </w:r>
      <w:r>
        <w:rPr>
          <w:lang w:bidi="he-IL"/>
        </w:rPr>
        <w:t xml:space="preserve">: Explains </w:t>
      </w:r>
      <w:r w:rsidRPr="00CD4C50">
        <w:rPr>
          <w:lang w:bidi="he-IL"/>
        </w:rPr>
        <w:t xml:space="preserve">in </w:t>
      </w:r>
      <w:r>
        <w:rPr>
          <w:lang w:bidi="he-IL"/>
        </w:rPr>
        <w:t xml:space="preserve">more detail how the modified data is passed from one part to </w:t>
      </w:r>
      <w:proofErr w:type="spellStart"/>
      <w:r>
        <w:rPr>
          <w:lang w:bidi="he-IL"/>
        </w:rPr>
        <w:t>anoher</w:t>
      </w:r>
      <w:proofErr w:type="spellEnd"/>
      <w:r>
        <w:rPr>
          <w:lang w:bidi="he-IL"/>
        </w:rPr>
        <w:t xml:space="preserve"> till the end of the iteration.</w:t>
      </w:r>
    </w:p>
    <w:p w:rsidR="00F003E2" w:rsidRDefault="00F003E2" w:rsidP="0044420B">
      <w:pPr>
        <w:jc w:val="left"/>
        <w:rPr>
          <w:bCs/>
        </w:rPr>
      </w:pPr>
    </w:p>
    <w:p w:rsidR="0044420B" w:rsidRDefault="0044420B" w:rsidP="00737EA0">
      <w:pPr>
        <w:jc w:val="left"/>
        <w:rPr>
          <w:bCs/>
        </w:rPr>
      </w:pPr>
      <w:r w:rsidRPr="00E04FDF">
        <w:rPr>
          <w:b/>
        </w:rPr>
        <w:t>[1]</w:t>
      </w:r>
      <w:r w:rsidRPr="0044420B">
        <w:rPr>
          <w:bCs/>
        </w:rPr>
        <w:t xml:space="preserve"> – UEFI script </w:t>
      </w:r>
      <w:r w:rsidR="00737EA0">
        <w:rPr>
          <w:bCs/>
        </w:rPr>
        <w:t>fetches</w:t>
      </w:r>
      <w:r>
        <w:rPr>
          <w:bCs/>
        </w:rPr>
        <w:t xml:space="preserve"> the test case from </w:t>
      </w:r>
      <w:r w:rsidR="00737EA0">
        <w:rPr>
          <w:bCs/>
        </w:rPr>
        <w:t>a</w:t>
      </w:r>
      <w:r>
        <w:rPr>
          <w:bCs/>
        </w:rPr>
        <w:t xml:space="preserve"> file located on </w:t>
      </w:r>
      <w:r w:rsidR="00737EA0">
        <w:rPr>
          <w:bCs/>
        </w:rPr>
        <w:t>a USB flash drive</w:t>
      </w:r>
      <w:r>
        <w:rPr>
          <w:bCs/>
        </w:rPr>
        <w:t>. (Each test case is a</w:t>
      </w:r>
      <w:r w:rsidR="00737EA0">
        <w:rPr>
          <w:bCs/>
        </w:rPr>
        <w:t xml:space="preserve"> separate</w:t>
      </w:r>
      <w:r>
        <w:rPr>
          <w:bCs/>
        </w:rPr>
        <w:t xml:space="preserve"> file)</w:t>
      </w:r>
    </w:p>
    <w:p w:rsidR="0044420B" w:rsidRDefault="0044420B" w:rsidP="00737EA0">
      <w:pPr>
        <w:jc w:val="left"/>
        <w:rPr>
          <w:bCs/>
        </w:rPr>
      </w:pPr>
      <w:r w:rsidRPr="00E04FDF">
        <w:rPr>
          <w:b/>
        </w:rPr>
        <w:t>[2]</w:t>
      </w:r>
      <w:r>
        <w:rPr>
          <w:bCs/>
        </w:rPr>
        <w:t xml:space="preserve"> – UEFI script calls the Test Fram</w:t>
      </w:r>
      <w:r w:rsidR="00737EA0">
        <w:rPr>
          <w:bCs/>
        </w:rPr>
        <w:t>e</w:t>
      </w:r>
      <w:r>
        <w:rPr>
          <w:bCs/>
        </w:rPr>
        <w:t>work and pass</w:t>
      </w:r>
      <w:r w:rsidR="00737EA0">
        <w:rPr>
          <w:bCs/>
        </w:rPr>
        <w:t>es</w:t>
      </w:r>
      <w:r>
        <w:rPr>
          <w:bCs/>
        </w:rPr>
        <w:t xml:space="preserve"> the pointer to file location as </w:t>
      </w:r>
      <w:r w:rsidR="00737EA0">
        <w:rPr>
          <w:bCs/>
        </w:rPr>
        <w:t xml:space="preserve">an </w:t>
      </w:r>
      <w:r>
        <w:rPr>
          <w:bCs/>
        </w:rPr>
        <w:t>argument.</w:t>
      </w:r>
    </w:p>
    <w:p w:rsidR="0044420B" w:rsidRDefault="0044420B" w:rsidP="00737EA0">
      <w:pPr>
        <w:jc w:val="left"/>
        <w:rPr>
          <w:bCs/>
        </w:rPr>
      </w:pPr>
      <w:r w:rsidRPr="00E04FDF">
        <w:rPr>
          <w:b/>
        </w:rPr>
        <w:t>[3]</w:t>
      </w:r>
      <w:r>
        <w:rPr>
          <w:bCs/>
        </w:rPr>
        <w:t xml:space="preserve"> – Test Fram</w:t>
      </w:r>
      <w:r w:rsidR="00737EA0">
        <w:rPr>
          <w:bCs/>
        </w:rPr>
        <w:t>e</w:t>
      </w:r>
      <w:r>
        <w:rPr>
          <w:bCs/>
        </w:rPr>
        <w:t xml:space="preserve">work </w:t>
      </w:r>
      <w:r w:rsidR="00737EA0">
        <w:rPr>
          <w:bCs/>
        </w:rPr>
        <w:t>p</w:t>
      </w:r>
      <w:r>
        <w:rPr>
          <w:bCs/>
        </w:rPr>
        <w:t>arse</w:t>
      </w:r>
      <w:r w:rsidR="00737EA0">
        <w:rPr>
          <w:bCs/>
        </w:rPr>
        <w:t>s</w:t>
      </w:r>
      <w:r>
        <w:rPr>
          <w:bCs/>
        </w:rPr>
        <w:t xml:space="preserve"> the data located </w:t>
      </w:r>
      <w:r w:rsidR="00737EA0">
        <w:rPr>
          <w:bCs/>
        </w:rPr>
        <w:t>in the file and copies this data to relevant</w:t>
      </w:r>
      <w:r>
        <w:rPr>
          <w:bCs/>
        </w:rPr>
        <w:t xml:space="preserve"> memory locations</w:t>
      </w:r>
      <w:r w:rsidR="00737EA0">
        <w:rPr>
          <w:bCs/>
        </w:rPr>
        <w:t xml:space="preserve">, after that it </w:t>
      </w:r>
      <w:r>
        <w:rPr>
          <w:bCs/>
        </w:rPr>
        <w:t>call</w:t>
      </w:r>
      <w:r w:rsidR="00737EA0">
        <w:rPr>
          <w:bCs/>
        </w:rPr>
        <w:t>s</w:t>
      </w:r>
      <w:r>
        <w:rPr>
          <w:bCs/>
        </w:rPr>
        <w:t xml:space="preserve"> the BIOS agent.</w:t>
      </w:r>
    </w:p>
    <w:p w:rsidR="0044420B" w:rsidRDefault="0044420B" w:rsidP="00737EA0">
      <w:pPr>
        <w:jc w:val="left"/>
        <w:rPr>
          <w:bCs/>
        </w:rPr>
      </w:pPr>
      <w:r w:rsidRPr="00E04FDF">
        <w:rPr>
          <w:b/>
        </w:rPr>
        <w:t>[4]</w:t>
      </w:r>
      <w:r>
        <w:rPr>
          <w:bCs/>
        </w:rPr>
        <w:t xml:space="preserve"> – BIOS agent construct</w:t>
      </w:r>
      <w:r w:rsidR="00737EA0">
        <w:rPr>
          <w:bCs/>
        </w:rPr>
        <w:t>s</w:t>
      </w:r>
      <w:r>
        <w:rPr>
          <w:bCs/>
        </w:rPr>
        <w:t xml:space="preserve"> the environment for BIOS </w:t>
      </w:r>
      <w:proofErr w:type="gramStart"/>
      <w:r w:rsidR="00F534DC">
        <w:rPr>
          <w:bCs/>
        </w:rPr>
        <w:t xml:space="preserve">Guard </w:t>
      </w:r>
      <w:r>
        <w:rPr>
          <w:bCs/>
        </w:rPr>
        <w:t xml:space="preserve"> execution</w:t>
      </w:r>
      <w:proofErr w:type="gramEnd"/>
      <w:r>
        <w:rPr>
          <w:bCs/>
        </w:rPr>
        <w:t xml:space="preserve"> and eventually execute</w:t>
      </w:r>
      <w:r w:rsidR="00737EA0">
        <w:rPr>
          <w:bCs/>
        </w:rPr>
        <w:t>s</w:t>
      </w:r>
      <w:r>
        <w:rPr>
          <w:bCs/>
        </w:rPr>
        <w:t xml:space="preserve"> it.</w:t>
      </w:r>
    </w:p>
    <w:p w:rsidR="0044420B" w:rsidRDefault="0044420B" w:rsidP="008C1060">
      <w:pPr>
        <w:jc w:val="left"/>
        <w:rPr>
          <w:bCs/>
        </w:rPr>
      </w:pPr>
      <w:r w:rsidRPr="00E04FDF">
        <w:rPr>
          <w:b/>
        </w:rPr>
        <w:lastRenderedPageBreak/>
        <w:t>[5]</w:t>
      </w:r>
      <w:r>
        <w:rPr>
          <w:bCs/>
        </w:rPr>
        <w:t xml:space="preserve"> </w:t>
      </w:r>
      <w:r w:rsidR="00F003E2">
        <w:rPr>
          <w:bCs/>
        </w:rPr>
        <w:t>–</w:t>
      </w:r>
      <w:r>
        <w:rPr>
          <w:bCs/>
        </w:rPr>
        <w:t xml:space="preserve"> </w:t>
      </w:r>
      <w:r w:rsidR="00F003E2">
        <w:rPr>
          <w:bCs/>
        </w:rPr>
        <w:t xml:space="preserve">BIOS </w:t>
      </w:r>
      <w:r w:rsidR="00A72241">
        <w:rPr>
          <w:bCs/>
        </w:rPr>
        <w:t xml:space="preserve">Guard </w:t>
      </w:r>
      <w:r w:rsidR="00F003E2">
        <w:rPr>
          <w:bCs/>
        </w:rPr>
        <w:t>signal</w:t>
      </w:r>
      <w:r w:rsidR="00A72241">
        <w:rPr>
          <w:bCs/>
        </w:rPr>
        <w:t>s that</w:t>
      </w:r>
      <w:r w:rsidR="00F003E2">
        <w:rPr>
          <w:bCs/>
        </w:rPr>
        <w:t xml:space="preserve"> it</w:t>
      </w:r>
      <w:r w:rsidR="00A72241">
        <w:rPr>
          <w:bCs/>
        </w:rPr>
        <w:t xml:space="preserve"> has finished</w:t>
      </w:r>
      <w:r w:rsidR="00F003E2">
        <w:rPr>
          <w:bCs/>
        </w:rPr>
        <w:t xml:space="preserve"> executing and save</w:t>
      </w:r>
      <w:r w:rsidR="00A72241">
        <w:rPr>
          <w:bCs/>
        </w:rPr>
        <w:t>s</w:t>
      </w:r>
      <w:r w:rsidR="00F003E2">
        <w:rPr>
          <w:bCs/>
        </w:rPr>
        <w:t xml:space="preserve"> the </w:t>
      </w:r>
      <w:r w:rsidR="008C1060">
        <w:rPr>
          <w:bCs/>
        </w:rPr>
        <w:t>response</w:t>
      </w:r>
      <w:r w:rsidR="00F003E2">
        <w:rPr>
          <w:bCs/>
        </w:rPr>
        <w:t xml:space="preserve"> </w:t>
      </w:r>
      <w:r w:rsidR="00A72241">
        <w:rPr>
          <w:bCs/>
        </w:rPr>
        <w:t>to a</w:t>
      </w:r>
      <w:r w:rsidR="00F003E2">
        <w:rPr>
          <w:bCs/>
        </w:rPr>
        <w:t xml:space="preserve"> register.</w:t>
      </w:r>
    </w:p>
    <w:p w:rsidR="00F003E2" w:rsidRDefault="00F003E2" w:rsidP="008C1060">
      <w:pPr>
        <w:jc w:val="left"/>
        <w:rPr>
          <w:bCs/>
        </w:rPr>
      </w:pPr>
      <w:r w:rsidRPr="00E04FDF">
        <w:rPr>
          <w:b/>
        </w:rPr>
        <w:t>[6]</w:t>
      </w:r>
      <w:r>
        <w:rPr>
          <w:bCs/>
        </w:rPr>
        <w:t xml:space="preserve"> – BIOS agent read</w:t>
      </w:r>
      <w:r w:rsidR="00A72241">
        <w:rPr>
          <w:bCs/>
        </w:rPr>
        <w:t>s</w:t>
      </w:r>
      <w:r>
        <w:rPr>
          <w:bCs/>
        </w:rPr>
        <w:t xml:space="preserve"> the </w:t>
      </w:r>
      <w:r w:rsidR="008C1060">
        <w:rPr>
          <w:bCs/>
        </w:rPr>
        <w:t>response</w:t>
      </w:r>
      <w:r>
        <w:rPr>
          <w:bCs/>
        </w:rPr>
        <w:t xml:space="preserve"> and </w:t>
      </w:r>
      <w:r w:rsidR="00A72241">
        <w:rPr>
          <w:bCs/>
        </w:rPr>
        <w:t xml:space="preserve">executes the </w:t>
      </w:r>
      <w:r>
        <w:rPr>
          <w:bCs/>
        </w:rPr>
        <w:t>callback where Test Fram</w:t>
      </w:r>
      <w:r w:rsidR="00A72241">
        <w:rPr>
          <w:bCs/>
        </w:rPr>
        <w:t>e</w:t>
      </w:r>
      <w:r>
        <w:rPr>
          <w:bCs/>
        </w:rPr>
        <w:t>work is registered.</w:t>
      </w:r>
    </w:p>
    <w:p w:rsidR="00F003E2" w:rsidRDefault="00F003E2" w:rsidP="008C1060">
      <w:pPr>
        <w:jc w:val="left"/>
        <w:rPr>
          <w:bCs/>
        </w:rPr>
      </w:pPr>
      <w:r w:rsidRPr="00E04FDF">
        <w:rPr>
          <w:b/>
        </w:rPr>
        <w:t>[7]</w:t>
      </w:r>
      <w:r>
        <w:rPr>
          <w:bCs/>
        </w:rPr>
        <w:t xml:space="preserve"> – Test Framework pars</w:t>
      </w:r>
      <w:r w:rsidR="00A72241">
        <w:rPr>
          <w:bCs/>
        </w:rPr>
        <w:t>es</w:t>
      </w:r>
      <w:r>
        <w:rPr>
          <w:bCs/>
        </w:rPr>
        <w:t xml:space="preserve"> the </w:t>
      </w:r>
      <w:r w:rsidR="008C1060">
        <w:rPr>
          <w:bCs/>
        </w:rPr>
        <w:t>response</w:t>
      </w:r>
      <w:r>
        <w:rPr>
          <w:bCs/>
        </w:rPr>
        <w:t xml:space="preserve"> and creat</w:t>
      </w:r>
      <w:r w:rsidR="00A72241">
        <w:rPr>
          <w:bCs/>
        </w:rPr>
        <w:t>es</w:t>
      </w:r>
      <w:r>
        <w:rPr>
          <w:bCs/>
        </w:rPr>
        <w:t xml:space="preserve"> user friendly </w:t>
      </w:r>
      <w:r w:rsidR="008C1060">
        <w:rPr>
          <w:bCs/>
        </w:rPr>
        <w:t>response</w:t>
      </w:r>
      <w:r>
        <w:rPr>
          <w:bCs/>
        </w:rPr>
        <w:t xml:space="preserve"> </w:t>
      </w:r>
      <w:r w:rsidR="00A72241">
        <w:rPr>
          <w:bCs/>
        </w:rPr>
        <w:t>which is saved</w:t>
      </w:r>
      <w:r>
        <w:rPr>
          <w:bCs/>
        </w:rPr>
        <w:t xml:space="preserve"> to the log file.</w:t>
      </w:r>
    </w:p>
    <w:p w:rsidR="00463C26" w:rsidRPr="00364D0C" w:rsidRDefault="00F003E2" w:rsidP="00364D0C">
      <w:pPr>
        <w:jc w:val="left"/>
        <w:rPr>
          <w:bCs/>
        </w:rPr>
      </w:pPr>
      <w:r w:rsidRPr="00E04FDF">
        <w:rPr>
          <w:b/>
        </w:rPr>
        <w:t>[8]</w:t>
      </w:r>
      <w:r w:rsidR="00A72241">
        <w:rPr>
          <w:bCs/>
        </w:rPr>
        <w:t xml:space="preserve"> – UEFI script is ready to </w:t>
      </w:r>
      <w:r>
        <w:rPr>
          <w:bCs/>
        </w:rPr>
        <w:t>fetch</w:t>
      </w:r>
      <w:r w:rsidR="00A72241">
        <w:rPr>
          <w:bCs/>
        </w:rPr>
        <w:t xml:space="preserve"> the</w:t>
      </w:r>
      <w:r>
        <w:rPr>
          <w:bCs/>
        </w:rPr>
        <w:t xml:space="preserve"> next test case.</w:t>
      </w:r>
    </w:p>
    <w:p w:rsidR="00D16ED6" w:rsidRDefault="00D16ED6" w:rsidP="00D16ED6">
      <w:pPr>
        <w:pStyle w:val="ListParagraph"/>
        <w:ind w:left="360"/>
        <w:rPr>
          <w:b/>
        </w:rPr>
      </w:pPr>
    </w:p>
    <w:p w:rsidR="00F43E48" w:rsidRPr="00D16ED6" w:rsidRDefault="00F43E48" w:rsidP="00D16ED6">
      <w:pPr>
        <w:pStyle w:val="ListParagraph"/>
        <w:ind w:left="360"/>
        <w:rPr>
          <w:b/>
        </w:rPr>
      </w:pPr>
    </w:p>
    <w:p w:rsidR="00F475AB" w:rsidRDefault="00EF5077" w:rsidP="00F43E48">
      <w:pPr>
        <w:pStyle w:val="Heading2"/>
        <w:numPr>
          <w:ilvl w:val="0"/>
          <w:numId w:val="4"/>
        </w:numPr>
        <w:spacing w:before="0" w:after="0"/>
        <w:rPr>
          <w:sz w:val="24"/>
          <w:szCs w:val="22"/>
        </w:rPr>
      </w:pPr>
      <w:r w:rsidRPr="0051720A">
        <w:rPr>
          <w:sz w:val="24"/>
          <w:szCs w:val="22"/>
        </w:rPr>
        <w:t>METHODOLOGIES</w:t>
      </w:r>
    </w:p>
    <w:p w:rsidR="00F43E48" w:rsidRPr="00F43E48" w:rsidRDefault="00F43E48" w:rsidP="00F43E48"/>
    <w:p w:rsidR="005B0E59" w:rsidRDefault="005B0E59" w:rsidP="002715E8">
      <w:pPr>
        <w:rPr>
          <w:color w:val="000000" w:themeColor="text1"/>
        </w:rPr>
      </w:pPr>
      <w:r w:rsidRPr="005B0E59">
        <w:rPr>
          <w:color w:val="000000" w:themeColor="text1"/>
        </w:rPr>
        <w:t xml:space="preserve">Profound knowledge in the </w:t>
      </w:r>
      <w:r w:rsidR="00F534DC">
        <w:rPr>
          <w:color w:val="000000" w:themeColor="text1"/>
        </w:rPr>
        <w:t xml:space="preserve">BIOS </w:t>
      </w:r>
      <w:r w:rsidR="00BC7B88">
        <w:t xml:space="preserve">Guard </w:t>
      </w:r>
      <w:r w:rsidRPr="005B0E59">
        <w:rPr>
          <w:color w:val="000000" w:themeColor="text1"/>
        </w:rPr>
        <w:t>modul</w:t>
      </w:r>
      <w:r>
        <w:rPr>
          <w:color w:val="000000" w:themeColor="text1"/>
        </w:rPr>
        <w:t>e</w:t>
      </w:r>
      <w:r w:rsidRPr="005B0E59">
        <w:rPr>
          <w:color w:val="000000" w:themeColor="text1"/>
        </w:rPr>
        <w:t xml:space="preserve"> architecture</w:t>
      </w:r>
      <w:r>
        <w:rPr>
          <w:color w:val="000000" w:themeColor="text1"/>
        </w:rPr>
        <w:t xml:space="preserve"> was the main factor </w:t>
      </w:r>
      <w:r w:rsidR="002715E8">
        <w:rPr>
          <w:color w:val="000000" w:themeColor="text1"/>
        </w:rPr>
        <w:t>in</w:t>
      </w:r>
      <w:r>
        <w:rPr>
          <w:color w:val="000000" w:themeColor="text1"/>
        </w:rPr>
        <w:t xml:space="preserve"> creating </w:t>
      </w:r>
      <w:r w:rsidR="002715E8">
        <w:rPr>
          <w:color w:val="000000" w:themeColor="text1"/>
        </w:rPr>
        <w:t xml:space="preserve">a </w:t>
      </w:r>
      <w:r>
        <w:rPr>
          <w:color w:val="000000" w:themeColor="text1"/>
        </w:rPr>
        <w:t>task plan. Without knowing the details of how the module work</w:t>
      </w:r>
      <w:r w:rsidR="002715E8">
        <w:rPr>
          <w:color w:val="000000" w:themeColor="text1"/>
        </w:rPr>
        <w:t>s</w:t>
      </w:r>
      <w:r>
        <w:rPr>
          <w:color w:val="000000" w:themeColor="text1"/>
        </w:rPr>
        <w:t xml:space="preserve"> it would be hard to </w:t>
      </w:r>
      <w:r w:rsidR="002715E8">
        <w:rPr>
          <w:color w:val="000000" w:themeColor="text1"/>
        </w:rPr>
        <w:t>perform</w:t>
      </w:r>
      <w:r>
        <w:rPr>
          <w:color w:val="000000" w:themeColor="text1"/>
        </w:rPr>
        <w:t xml:space="preserve"> such a task.</w:t>
      </w:r>
    </w:p>
    <w:p w:rsidR="00F72324" w:rsidRDefault="00D535EC" w:rsidP="002715E8">
      <w:pPr>
        <w:rPr>
          <w:color w:val="000000" w:themeColor="text1"/>
        </w:rPr>
      </w:pPr>
      <w:r>
        <w:rPr>
          <w:color w:val="000000" w:themeColor="text1"/>
        </w:rPr>
        <w:t>Understand</w:t>
      </w:r>
      <w:r w:rsidR="002715E8">
        <w:rPr>
          <w:color w:val="000000" w:themeColor="text1"/>
        </w:rPr>
        <w:t>ing</w:t>
      </w:r>
      <w:r>
        <w:rPr>
          <w:color w:val="000000" w:themeColor="text1"/>
        </w:rPr>
        <w:t xml:space="preserve"> how the environment</w:t>
      </w:r>
      <w:r w:rsidR="005B0E59">
        <w:rPr>
          <w:color w:val="000000" w:themeColor="text1"/>
        </w:rPr>
        <w:t xml:space="preserve"> itself </w:t>
      </w:r>
      <w:r>
        <w:rPr>
          <w:color w:val="000000" w:themeColor="text1"/>
        </w:rPr>
        <w:t>execute</w:t>
      </w:r>
      <w:r w:rsidR="002715E8">
        <w:rPr>
          <w:color w:val="000000" w:themeColor="text1"/>
        </w:rPr>
        <w:t>s</w:t>
      </w:r>
      <w:r>
        <w:rPr>
          <w:color w:val="000000" w:themeColor="text1"/>
        </w:rPr>
        <w:t xml:space="preserve"> the module</w:t>
      </w:r>
      <w:r w:rsidR="002715E8">
        <w:rPr>
          <w:color w:val="000000" w:themeColor="text1"/>
        </w:rPr>
        <w:t xml:space="preserve"> is also important since without this knowledge it wouldn’t be possible to implement in the test framework.</w:t>
      </w:r>
    </w:p>
    <w:p w:rsidR="00F72324" w:rsidRDefault="002715E8" w:rsidP="001C6E27">
      <w:pPr>
        <w:rPr>
          <w:color w:val="000000" w:themeColor="text1"/>
        </w:rPr>
      </w:pPr>
      <w:r>
        <w:rPr>
          <w:color w:val="000000" w:themeColor="text1"/>
        </w:rPr>
        <w:t>Another</w:t>
      </w:r>
      <w:r w:rsidR="00F72324">
        <w:rPr>
          <w:color w:val="000000" w:themeColor="text1"/>
        </w:rPr>
        <w:t xml:space="preserve"> important part is to understand every single </w:t>
      </w:r>
      <w:r>
        <w:rPr>
          <w:color w:val="000000" w:themeColor="text1"/>
        </w:rPr>
        <w:t>aspect</w:t>
      </w:r>
      <w:r w:rsidR="00F72324">
        <w:rPr>
          <w:color w:val="000000" w:themeColor="text1"/>
        </w:rPr>
        <w:t xml:space="preserve"> of the </w:t>
      </w:r>
      <w:r w:rsidR="00F534DC">
        <w:rPr>
          <w:color w:val="000000" w:themeColor="text1"/>
        </w:rPr>
        <w:t xml:space="preserve">BIOS </w:t>
      </w:r>
      <w:r w:rsidR="00BC7B88">
        <w:t xml:space="preserve">Guard </w:t>
      </w:r>
      <w:r>
        <w:rPr>
          <w:color w:val="000000" w:themeColor="text1"/>
        </w:rPr>
        <w:t xml:space="preserve">data structure on which it relies </w:t>
      </w:r>
      <w:r w:rsidR="00F72324">
        <w:rPr>
          <w:color w:val="000000" w:themeColor="text1"/>
        </w:rPr>
        <w:t>during the execution. Not all part</w:t>
      </w:r>
      <w:r>
        <w:rPr>
          <w:color w:val="000000" w:themeColor="text1"/>
        </w:rPr>
        <w:t>s were vuln</w:t>
      </w:r>
      <w:r w:rsidR="001C6E27">
        <w:rPr>
          <w:color w:val="000000" w:themeColor="text1"/>
        </w:rPr>
        <w:t>e</w:t>
      </w:r>
      <w:r>
        <w:rPr>
          <w:color w:val="000000" w:themeColor="text1"/>
        </w:rPr>
        <w:t>r</w:t>
      </w:r>
      <w:r w:rsidR="001C6E27">
        <w:rPr>
          <w:color w:val="000000" w:themeColor="text1"/>
        </w:rPr>
        <w:t>a</w:t>
      </w:r>
      <w:r>
        <w:rPr>
          <w:color w:val="000000" w:themeColor="text1"/>
        </w:rPr>
        <w:t xml:space="preserve">ble, </w:t>
      </w:r>
      <w:r w:rsidR="00F72324">
        <w:rPr>
          <w:color w:val="000000" w:themeColor="text1"/>
        </w:rPr>
        <w:t>but must</w:t>
      </w:r>
      <w:r>
        <w:rPr>
          <w:color w:val="000000" w:themeColor="text1"/>
        </w:rPr>
        <w:t xml:space="preserve"> have been</w:t>
      </w:r>
      <w:r w:rsidR="00F72324">
        <w:rPr>
          <w:color w:val="000000" w:themeColor="text1"/>
        </w:rPr>
        <w:t xml:space="preserve"> investigated.</w:t>
      </w:r>
    </w:p>
    <w:p w:rsidR="00C75404" w:rsidRDefault="002715E8" w:rsidP="001C6E27">
      <w:pPr>
        <w:rPr>
          <w:color w:val="000000" w:themeColor="text1"/>
        </w:rPr>
      </w:pPr>
      <w:r>
        <w:rPr>
          <w:color w:val="000000" w:themeColor="text1"/>
        </w:rPr>
        <w:t>In addition there was a need in u</w:t>
      </w:r>
      <w:r w:rsidR="00C75404">
        <w:rPr>
          <w:color w:val="000000" w:themeColor="text1"/>
        </w:rPr>
        <w:t>nderstand</w:t>
      </w:r>
      <w:r>
        <w:rPr>
          <w:color w:val="000000" w:themeColor="text1"/>
        </w:rPr>
        <w:t>ing</w:t>
      </w:r>
      <w:r w:rsidR="00C75404">
        <w:rPr>
          <w:color w:val="000000" w:themeColor="text1"/>
        </w:rPr>
        <w:t xml:space="preserve"> where </w:t>
      </w:r>
      <w:r w:rsidR="001C6E27">
        <w:rPr>
          <w:color w:val="000000" w:themeColor="text1"/>
        </w:rPr>
        <w:t>would be</w:t>
      </w:r>
      <w:r w:rsidR="00C75404">
        <w:rPr>
          <w:color w:val="000000" w:themeColor="text1"/>
        </w:rPr>
        <w:t xml:space="preserve"> the most relevant place in BIOS code to put the test framework</w:t>
      </w:r>
      <w:r>
        <w:rPr>
          <w:color w:val="000000" w:themeColor="text1"/>
        </w:rPr>
        <w:t xml:space="preserve"> agent. Without it we would have had a difficult time </w:t>
      </w:r>
      <w:r w:rsidR="00C75404">
        <w:rPr>
          <w:color w:val="000000" w:themeColor="text1"/>
        </w:rPr>
        <w:t>monitor</w:t>
      </w:r>
      <w:r>
        <w:rPr>
          <w:color w:val="000000" w:themeColor="text1"/>
        </w:rPr>
        <w:t xml:space="preserve">ing </w:t>
      </w:r>
      <w:r w:rsidR="00C75404">
        <w:rPr>
          <w:color w:val="000000" w:themeColor="text1"/>
        </w:rPr>
        <w:t xml:space="preserve">the </w:t>
      </w:r>
      <w:r w:rsidR="008C1060">
        <w:rPr>
          <w:color w:val="000000" w:themeColor="text1"/>
        </w:rPr>
        <w:t>response</w:t>
      </w:r>
      <w:r w:rsidR="00C75404">
        <w:rPr>
          <w:color w:val="000000" w:themeColor="text1"/>
        </w:rPr>
        <w:t xml:space="preserve"> from the BIOS Guard.</w:t>
      </w:r>
    </w:p>
    <w:p w:rsidR="005B0E59" w:rsidRDefault="00C75404" w:rsidP="00E528C1">
      <w:pPr>
        <w:rPr>
          <w:color w:val="000000" w:themeColor="text1"/>
        </w:rPr>
      </w:pPr>
      <w:r>
        <w:rPr>
          <w:color w:val="000000" w:themeColor="text1"/>
        </w:rPr>
        <w:t xml:space="preserve">Regarding </w:t>
      </w:r>
      <w:r w:rsidR="002715E8">
        <w:rPr>
          <w:color w:val="000000" w:themeColor="text1"/>
        </w:rPr>
        <w:t xml:space="preserve">the </w:t>
      </w:r>
      <w:r>
        <w:rPr>
          <w:color w:val="000000" w:themeColor="text1"/>
        </w:rPr>
        <w:t>fuzzing part of the project it</w:t>
      </w:r>
      <w:r w:rsidR="00E528C1">
        <w:rPr>
          <w:color w:val="000000" w:themeColor="text1"/>
        </w:rPr>
        <w:t xml:space="preserve"> was</w:t>
      </w:r>
      <w:r>
        <w:rPr>
          <w:color w:val="000000" w:themeColor="text1"/>
        </w:rPr>
        <w:t xml:space="preserve"> important to u</w:t>
      </w:r>
      <w:r w:rsidR="00D535EC">
        <w:rPr>
          <w:color w:val="000000" w:themeColor="text1"/>
        </w:rPr>
        <w:t>nderstand what part of data archi</w:t>
      </w:r>
      <w:r w:rsidR="00E528C1">
        <w:rPr>
          <w:color w:val="000000" w:themeColor="text1"/>
        </w:rPr>
        <w:t xml:space="preserve">tecture Peach should modify. As explained above, if </w:t>
      </w:r>
      <w:r w:rsidR="00D535EC">
        <w:rPr>
          <w:color w:val="000000" w:themeColor="text1"/>
        </w:rPr>
        <w:t xml:space="preserve">the approach was </w:t>
      </w:r>
      <w:r w:rsidR="00E528C1">
        <w:rPr>
          <w:color w:val="000000" w:themeColor="text1"/>
        </w:rPr>
        <w:t>“</w:t>
      </w:r>
      <w:r w:rsidR="00D535EC">
        <w:rPr>
          <w:color w:val="000000" w:themeColor="text1"/>
        </w:rPr>
        <w:t>generation</w:t>
      </w:r>
      <w:r w:rsidR="00E528C1">
        <w:rPr>
          <w:color w:val="000000" w:themeColor="text1"/>
        </w:rPr>
        <w:t xml:space="preserve">” the amount of test cases would have </w:t>
      </w:r>
      <w:r w:rsidR="00D535EC">
        <w:rPr>
          <w:color w:val="000000" w:themeColor="text1"/>
        </w:rPr>
        <w:t>be</w:t>
      </w:r>
      <w:r w:rsidR="00E528C1">
        <w:rPr>
          <w:color w:val="000000" w:themeColor="text1"/>
        </w:rPr>
        <w:t>en</w:t>
      </w:r>
      <w:r w:rsidR="00D535EC">
        <w:rPr>
          <w:color w:val="000000" w:themeColor="text1"/>
        </w:rPr>
        <w:t xml:space="preserve"> </w:t>
      </w:r>
      <w:r w:rsidR="00E528C1">
        <w:rPr>
          <w:color w:val="000000" w:themeColor="text1"/>
        </w:rPr>
        <w:t>immense</w:t>
      </w:r>
      <w:r w:rsidR="00D535EC">
        <w:rPr>
          <w:color w:val="000000" w:themeColor="text1"/>
        </w:rPr>
        <w:t xml:space="preserve"> and the time that would take to execute all</w:t>
      </w:r>
      <w:r w:rsidR="00E528C1">
        <w:rPr>
          <w:color w:val="000000" w:themeColor="text1"/>
        </w:rPr>
        <w:t xml:space="preserve"> the test cases would be over a month</w:t>
      </w:r>
      <w:r w:rsidR="00D535EC">
        <w:rPr>
          <w:color w:val="000000" w:themeColor="text1"/>
        </w:rPr>
        <w:t xml:space="preserve">. So the approach was </w:t>
      </w:r>
      <w:r w:rsidR="00E528C1">
        <w:rPr>
          <w:color w:val="000000" w:themeColor="text1"/>
        </w:rPr>
        <w:t>“</w:t>
      </w:r>
      <w:r w:rsidR="00D535EC">
        <w:rPr>
          <w:color w:val="000000" w:themeColor="text1"/>
        </w:rPr>
        <w:t>mutation</w:t>
      </w:r>
      <w:r w:rsidR="00E528C1">
        <w:rPr>
          <w:color w:val="000000" w:themeColor="text1"/>
        </w:rPr>
        <w:t>”</w:t>
      </w:r>
      <w:r w:rsidR="00D535EC">
        <w:rPr>
          <w:color w:val="000000" w:themeColor="text1"/>
        </w:rPr>
        <w:t xml:space="preserve"> </w:t>
      </w:r>
      <w:r w:rsidR="00E528C1">
        <w:rPr>
          <w:color w:val="000000" w:themeColor="text1"/>
        </w:rPr>
        <w:t>that would</w:t>
      </w:r>
      <w:r w:rsidR="00D535EC">
        <w:rPr>
          <w:color w:val="000000" w:themeColor="text1"/>
        </w:rPr>
        <w:t xml:space="preserve"> start from valid data structure and change only </w:t>
      </w:r>
      <w:r w:rsidR="00E528C1">
        <w:rPr>
          <w:color w:val="000000" w:themeColor="text1"/>
        </w:rPr>
        <w:t xml:space="preserve">the </w:t>
      </w:r>
      <w:r w:rsidR="00D535EC">
        <w:rPr>
          <w:color w:val="000000" w:themeColor="text1"/>
        </w:rPr>
        <w:t>relevant parts of it, that</w:t>
      </w:r>
      <w:r w:rsidR="00E528C1">
        <w:rPr>
          <w:color w:val="000000" w:themeColor="text1"/>
        </w:rPr>
        <w:t xml:space="preserve"> way the amount of test cases was reduced to as few as</w:t>
      </w:r>
      <w:r w:rsidR="00D535EC">
        <w:rPr>
          <w:color w:val="000000" w:themeColor="text1"/>
        </w:rPr>
        <w:t xml:space="preserve"> 100K</w:t>
      </w:r>
      <w:r w:rsidR="005B0E59">
        <w:rPr>
          <w:color w:val="000000" w:themeColor="text1"/>
        </w:rPr>
        <w:t xml:space="preserve"> </w:t>
      </w:r>
      <w:r w:rsidR="00E528C1">
        <w:rPr>
          <w:color w:val="000000" w:themeColor="text1"/>
        </w:rPr>
        <w:t xml:space="preserve">instead of billions </w:t>
      </w:r>
      <w:r w:rsidR="00D535EC">
        <w:rPr>
          <w:color w:val="000000" w:themeColor="text1"/>
        </w:rPr>
        <w:t>test cases.</w:t>
      </w:r>
    </w:p>
    <w:p w:rsidR="00E528C1" w:rsidRDefault="00E528C1" w:rsidP="00E528C1">
      <w:pPr>
        <w:rPr>
          <w:color w:val="000000" w:themeColor="text1"/>
        </w:rPr>
      </w:pPr>
      <w:r>
        <w:rPr>
          <w:color w:val="000000" w:themeColor="text1"/>
        </w:rPr>
        <w:t xml:space="preserve">There were some other things we had to master </w:t>
      </w:r>
      <w:r w:rsidR="002B62AE">
        <w:rPr>
          <w:color w:val="000000" w:themeColor="text1"/>
        </w:rPr>
        <w:t>in order to be able to pull this off:</w:t>
      </w:r>
    </w:p>
    <w:p w:rsidR="002B62AE" w:rsidRDefault="00212111" w:rsidP="002B62AE">
      <w:pPr>
        <w:pStyle w:val="ListParagraph"/>
        <w:numPr>
          <w:ilvl w:val="0"/>
          <w:numId w:val="10"/>
        </w:numPr>
        <w:rPr>
          <w:color w:val="000000" w:themeColor="text1"/>
        </w:rPr>
      </w:pPr>
      <w:r w:rsidRPr="002B62AE">
        <w:rPr>
          <w:color w:val="000000" w:themeColor="text1"/>
        </w:rPr>
        <w:t>Learning the UEFI SDK (EDK) and how to build and compile application using it.</w:t>
      </w:r>
      <w:r w:rsidR="00C75404" w:rsidRPr="002B62AE">
        <w:rPr>
          <w:color w:val="000000" w:themeColor="text1"/>
        </w:rPr>
        <w:t xml:space="preserve"> </w:t>
      </w:r>
    </w:p>
    <w:p w:rsidR="00D535EC" w:rsidRPr="002B62AE" w:rsidRDefault="00C75404" w:rsidP="002B62AE">
      <w:pPr>
        <w:pStyle w:val="ListParagraph"/>
        <w:numPr>
          <w:ilvl w:val="0"/>
          <w:numId w:val="10"/>
        </w:numPr>
        <w:rPr>
          <w:color w:val="000000" w:themeColor="text1"/>
        </w:rPr>
      </w:pPr>
      <w:r w:rsidRPr="002B62AE">
        <w:rPr>
          <w:color w:val="000000" w:themeColor="text1"/>
        </w:rPr>
        <w:t>Knowing how to trick the system and access privileged memory addresses.</w:t>
      </w:r>
    </w:p>
    <w:p w:rsidR="00C75404" w:rsidRPr="002B62AE" w:rsidRDefault="00C75404" w:rsidP="002B62AE">
      <w:pPr>
        <w:pStyle w:val="ListParagraph"/>
        <w:numPr>
          <w:ilvl w:val="0"/>
          <w:numId w:val="10"/>
        </w:numPr>
        <w:rPr>
          <w:color w:val="000000" w:themeColor="text1"/>
        </w:rPr>
      </w:pPr>
      <w:r w:rsidRPr="002B62AE">
        <w:rPr>
          <w:color w:val="000000" w:themeColor="text1"/>
        </w:rPr>
        <w:t>One of the prior task</w:t>
      </w:r>
      <w:r w:rsidR="002B62AE">
        <w:rPr>
          <w:color w:val="000000" w:themeColor="text1"/>
        </w:rPr>
        <w:t>s</w:t>
      </w:r>
      <w:r w:rsidRPr="002B62AE">
        <w:rPr>
          <w:color w:val="000000" w:themeColor="text1"/>
        </w:rPr>
        <w:t xml:space="preserve"> was to learn the IA-32 architecture, knowing how and why </w:t>
      </w:r>
      <w:r w:rsidR="00F534DC" w:rsidRPr="002B62AE">
        <w:rPr>
          <w:color w:val="000000" w:themeColor="text1"/>
        </w:rPr>
        <w:t xml:space="preserve">BIOS </w:t>
      </w:r>
      <w:proofErr w:type="gramStart"/>
      <w:r w:rsidR="00DF7E49" w:rsidRPr="002B62AE">
        <w:rPr>
          <w:color w:val="000000" w:themeColor="text1"/>
        </w:rPr>
        <w:t>Guard</w:t>
      </w:r>
      <w:r w:rsidR="00F534DC" w:rsidRPr="002B62AE">
        <w:rPr>
          <w:color w:val="000000" w:themeColor="text1"/>
        </w:rPr>
        <w:t xml:space="preserve"> </w:t>
      </w:r>
      <w:r w:rsidR="002B62AE">
        <w:rPr>
          <w:color w:val="000000" w:themeColor="text1"/>
        </w:rPr>
        <w:t xml:space="preserve"> relies</w:t>
      </w:r>
      <w:proofErr w:type="gramEnd"/>
      <w:r w:rsidRPr="002B62AE">
        <w:rPr>
          <w:color w:val="000000" w:themeColor="text1"/>
        </w:rPr>
        <w:t xml:space="preserve"> on it.</w:t>
      </w:r>
    </w:p>
    <w:p w:rsidR="00C75404" w:rsidRPr="002B62AE" w:rsidRDefault="00C75404" w:rsidP="002B62AE">
      <w:pPr>
        <w:pStyle w:val="ListParagraph"/>
        <w:numPr>
          <w:ilvl w:val="0"/>
          <w:numId w:val="10"/>
        </w:numPr>
        <w:rPr>
          <w:color w:val="000000" w:themeColor="text1"/>
          <w:lang w:bidi="he-IL"/>
        </w:rPr>
      </w:pPr>
      <w:r w:rsidRPr="002B62AE">
        <w:rPr>
          <w:color w:val="000000" w:themeColor="text1"/>
        </w:rPr>
        <w:t>Learning the UEFI environment and c</w:t>
      </w:r>
      <w:r w:rsidR="00212111" w:rsidRPr="002B62AE">
        <w:rPr>
          <w:color w:val="000000" w:themeColor="text1"/>
        </w:rPr>
        <w:t>reating UEFI script which trigger</w:t>
      </w:r>
      <w:r w:rsidR="002B62AE">
        <w:rPr>
          <w:color w:val="000000" w:themeColor="text1"/>
        </w:rPr>
        <w:t>s</w:t>
      </w:r>
      <w:r w:rsidR="00212111" w:rsidRPr="002B62AE">
        <w:rPr>
          <w:color w:val="000000" w:themeColor="text1"/>
        </w:rPr>
        <w:t xml:space="preserve"> the test framework </w:t>
      </w:r>
      <w:r w:rsidRPr="002B62AE">
        <w:rPr>
          <w:color w:val="000000" w:themeColor="text1"/>
          <w:lang w:bidi="he-IL"/>
        </w:rPr>
        <w:t xml:space="preserve">and </w:t>
      </w:r>
      <w:r w:rsidR="002B62AE">
        <w:rPr>
          <w:color w:val="000000" w:themeColor="text1"/>
          <w:lang w:bidi="he-IL"/>
        </w:rPr>
        <w:t>iterates over</w:t>
      </w:r>
      <w:r w:rsidRPr="002B62AE">
        <w:rPr>
          <w:color w:val="000000" w:themeColor="text1"/>
          <w:lang w:bidi="he-IL"/>
        </w:rPr>
        <w:t xml:space="preserve"> the created test cases.</w:t>
      </w:r>
    </w:p>
    <w:p w:rsidR="00F43E48" w:rsidRDefault="00C75404" w:rsidP="00F43E48">
      <w:pPr>
        <w:pStyle w:val="ListParagraph"/>
        <w:numPr>
          <w:ilvl w:val="0"/>
          <w:numId w:val="10"/>
        </w:numPr>
        <w:rPr>
          <w:color w:val="000000" w:themeColor="text1"/>
          <w:lang w:bidi="he-IL"/>
        </w:rPr>
      </w:pPr>
      <w:r w:rsidRPr="002B62AE">
        <w:rPr>
          <w:color w:val="000000" w:themeColor="text1"/>
          <w:lang w:bidi="he-IL"/>
        </w:rPr>
        <w:lastRenderedPageBreak/>
        <w:t xml:space="preserve">Use of Python to create a </w:t>
      </w:r>
      <w:r w:rsidR="000A28A3" w:rsidRPr="002B62AE">
        <w:rPr>
          <w:color w:val="000000" w:themeColor="text1"/>
          <w:lang w:bidi="he-IL"/>
        </w:rPr>
        <w:t xml:space="preserve">smart script which </w:t>
      </w:r>
      <w:r w:rsidR="002B62AE">
        <w:rPr>
          <w:color w:val="000000" w:themeColor="text1"/>
          <w:lang w:bidi="he-IL"/>
        </w:rPr>
        <w:t xml:space="preserve">is </w:t>
      </w:r>
      <w:r w:rsidR="000A28A3" w:rsidRPr="002B62AE">
        <w:rPr>
          <w:color w:val="000000" w:themeColor="text1"/>
          <w:lang w:bidi="he-IL"/>
        </w:rPr>
        <w:t xml:space="preserve">able to verify if the </w:t>
      </w:r>
      <w:r w:rsidR="002B62AE">
        <w:rPr>
          <w:color w:val="000000" w:themeColor="text1"/>
          <w:lang w:bidi="he-IL"/>
        </w:rPr>
        <w:t>response</w:t>
      </w:r>
      <w:r w:rsidR="000A28A3" w:rsidRPr="002B62AE">
        <w:rPr>
          <w:color w:val="000000" w:themeColor="text1"/>
          <w:lang w:bidi="he-IL"/>
        </w:rPr>
        <w:t xml:space="preserve"> for each test case was correct. If not let the security </w:t>
      </w:r>
      <w:proofErr w:type="gramStart"/>
      <w:r w:rsidR="000A28A3" w:rsidRPr="002B62AE">
        <w:rPr>
          <w:color w:val="000000" w:themeColor="text1"/>
          <w:lang w:bidi="he-IL"/>
        </w:rPr>
        <w:t>tester know</w:t>
      </w:r>
      <w:proofErr w:type="gramEnd"/>
      <w:r w:rsidR="000A28A3" w:rsidRPr="002B62AE">
        <w:rPr>
          <w:color w:val="000000" w:themeColor="text1"/>
          <w:lang w:bidi="he-IL"/>
        </w:rPr>
        <w:t xml:space="preserve"> about it.</w:t>
      </w:r>
    </w:p>
    <w:p w:rsidR="00F43E48" w:rsidRDefault="00F43E48" w:rsidP="00F43E48">
      <w:pPr>
        <w:spacing w:after="0"/>
        <w:rPr>
          <w:color w:val="000000" w:themeColor="text1"/>
          <w:lang w:bidi="he-IL"/>
        </w:rPr>
      </w:pPr>
    </w:p>
    <w:p w:rsidR="00F43E48" w:rsidRPr="00F43E48" w:rsidRDefault="00F43E48" w:rsidP="00F43E48">
      <w:pPr>
        <w:spacing w:after="0"/>
        <w:rPr>
          <w:color w:val="000000" w:themeColor="text1"/>
          <w:lang w:bidi="he-IL"/>
        </w:rPr>
      </w:pPr>
    </w:p>
    <w:p w:rsidR="00F43E48" w:rsidRDefault="00A57E04" w:rsidP="00F43E48">
      <w:pPr>
        <w:pStyle w:val="Heading2"/>
        <w:numPr>
          <w:ilvl w:val="0"/>
          <w:numId w:val="4"/>
        </w:numPr>
        <w:spacing w:before="0" w:after="0"/>
        <w:rPr>
          <w:sz w:val="24"/>
          <w:szCs w:val="22"/>
        </w:rPr>
      </w:pPr>
      <w:r w:rsidRPr="0051720A">
        <w:rPr>
          <w:sz w:val="24"/>
          <w:szCs w:val="22"/>
        </w:rPr>
        <w:t>CHALLENGES</w:t>
      </w:r>
    </w:p>
    <w:p w:rsidR="00F43E48" w:rsidRPr="00F43E48" w:rsidRDefault="00F43E48" w:rsidP="00F43E48"/>
    <w:p w:rsidR="00AB5167" w:rsidRDefault="00AB5167" w:rsidP="00AB5167">
      <w:pPr>
        <w:rPr>
          <w:color w:val="000000" w:themeColor="text1"/>
        </w:rPr>
      </w:pPr>
      <w:r>
        <w:rPr>
          <w:color w:val="000000" w:themeColor="text1"/>
        </w:rPr>
        <w:t>There were quite a few challenges in this task:</w:t>
      </w:r>
    </w:p>
    <w:p w:rsidR="00AB5167" w:rsidRDefault="00AB5167" w:rsidP="00AB5167">
      <w:pPr>
        <w:pStyle w:val="ListParagraph"/>
        <w:numPr>
          <w:ilvl w:val="0"/>
          <w:numId w:val="9"/>
        </w:numPr>
        <w:rPr>
          <w:color w:val="000000" w:themeColor="text1"/>
        </w:rPr>
      </w:pPr>
      <w:r>
        <w:rPr>
          <w:color w:val="000000" w:themeColor="text1"/>
        </w:rPr>
        <w:t>Establishing a working environment of the design board with correct BIOS version.</w:t>
      </w:r>
    </w:p>
    <w:p w:rsidR="00AB5167" w:rsidRDefault="00AB5167" w:rsidP="00AB5167">
      <w:pPr>
        <w:pStyle w:val="ListParagraph"/>
        <w:numPr>
          <w:ilvl w:val="0"/>
          <w:numId w:val="9"/>
        </w:numPr>
        <w:rPr>
          <w:color w:val="000000" w:themeColor="text1"/>
        </w:rPr>
      </w:pPr>
      <w:r>
        <w:rPr>
          <w:color w:val="000000" w:themeColor="text1"/>
        </w:rPr>
        <w:t>Environment without Operating System made it tough. There was no friendly framework that could come handy during the task.</w:t>
      </w:r>
    </w:p>
    <w:p w:rsidR="00AB5167" w:rsidRDefault="00AB5167" w:rsidP="00AB5167">
      <w:pPr>
        <w:pStyle w:val="ListParagraph"/>
        <w:numPr>
          <w:ilvl w:val="0"/>
          <w:numId w:val="9"/>
        </w:numPr>
        <w:rPr>
          <w:color w:val="000000" w:themeColor="text1"/>
        </w:rPr>
      </w:pPr>
      <w:r>
        <w:rPr>
          <w:color w:val="000000" w:themeColor="text1"/>
        </w:rPr>
        <w:t xml:space="preserve">Almost every tool that was running in the UEFI environment was created especially for the task’s purpose. Only pre and post automation tasks used </w:t>
      </w:r>
      <w:proofErr w:type="spellStart"/>
      <w:r>
        <w:rPr>
          <w:color w:val="000000" w:themeColor="text1"/>
        </w:rPr>
        <w:t>commomn</w:t>
      </w:r>
      <w:proofErr w:type="spellEnd"/>
      <w:r>
        <w:rPr>
          <w:color w:val="000000" w:themeColor="text1"/>
        </w:rPr>
        <w:t xml:space="preserve"> tools – Python and Peach.</w:t>
      </w:r>
    </w:p>
    <w:p w:rsidR="00AB5167" w:rsidRDefault="00AB5167" w:rsidP="00AB5167">
      <w:pPr>
        <w:pStyle w:val="ListParagraph"/>
        <w:numPr>
          <w:ilvl w:val="0"/>
          <w:numId w:val="9"/>
        </w:numPr>
        <w:rPr>
          <w:color w:val="000000" w:themeColor="text1"/>
        </w:rPr>
      </w:pPr>
      <w:r>
        <w:rPr>
          <w:color w:val="000000" w:themeColor="text1"/>
        </w:rPr>
        <w:t xml:space="preserve">Developing the test framework was the biggest part in the fuzzing process, without it no fuzzing idea would work. Creating this tool was challenging for its dependency on BIOS environment. In order to test the compiled code we needed to copy the EFI file to USB flash drive and execute it on a machine with BIOS </w:t>
      </w:r>
      <w:proofErr w:type="gramStart"/>
      <w:r>
        <w:rPr>
          <w:color w:val="000000" w:themeColor="text1"/>
        </w:rPr>
        <w:t>Guard  technology</w:t>
      </w:r>
      <w:proofErr w:type="gramEnd"/>
      <w:r>
        <w:rPr>
          <w:color w:val="000000" w:themeColor="text1"/>
        </w:rPr>
        <w:t>, this consumed a lot of time.</w:t>
      </w:r>
    </w:p>
    <w:p w:rsidR="00AB5167" w:rsidRDefault="00AB5167" w:rsidP="00AB5167">
      <w:pPr>
        <w:pStyle w:val="ListParagraph"/>
        <w:numPr>
          <w:ilvl w:val="0"/>
          <w:numId w:val="9"/>
        </w:numPr>
        <w:rPr>
          <w:color w:val="000000" w:themeColor="text1"/>
        </w:rPr>
      </w:pPr>
      <w:r>
        <w:rPr>
          <w:color w:val="000000" w:themeColor="text1"/>
        </w:rPr>
        <w:t xml:space="preserve">Creating a small modification to the original BIOS code. And again the most frustrating part of the </w:t>
      </w:r>
      <w:proofErr w:type="spellStart"/>
      <w:r>
        <w:rPr>
          <w:color w:val="000000" w:themeColor="text1"/>
        </w:rPr>
        <w:t>the</w:t>
      </w:r>
      <w:proofErr w:type="spellEnd"/>
      <w:r>
        <w:rPr>
          <w:color w:val="000000" w:themeColor="text1"/>
        </w:rPr>
        <w:t xml:space="preserve"> development and the only way to test the changes was to compile the BIOS source code with the changes then copy the BIOS code into the SPI flash.</w:t>
      </w:r>
    </w:p>
    <w:p w:rsidR="00AB5167" w:rsidRDefault="00AB5167" w:rsidP="00AB5167">
      <w:pPr>
        <w:pStyle w:val="ListParagraph"/>
        <w:numPr>
          <w:ilvl w:val="0"/>
          <w:numId w:val="9"/>
        </w:numPr>
        <w:rPr>
          <w:color w:val="000000" w:themeColor="text1"/>
        </w:rPr>
      </w:pPr>
      <w:r>
        <w:rPr>
          <w:color w:val="000000" w:themeColor="text1"/>
        </w:rPr>
        <w:t xml:space="preserve">Deciding </w:t>
      </w:r>
      <w:r w:rsidRPr="00080820">
        <w:rPr>
          <w:color w:val="000000" w:themeColor="text1"/>
        </w:rPr>
        <w:t xml:space="preserve">how the test case data will be passed to the Test Framework. The </w:t>
      </w:r>
      <w:r>
        <w:rPr>
          <w:color w:val="000000" w:themeColor="text1"/>
        </w:rPr>
        <w:t>chosen</w:t>
      </w:r>
      <w:r w:rsidRPr="00080820">
        <w:rPr>
          <w:color w:val="000000" w:themeColor="text1"/>
        </w:rPr>
        <w:t xml:space="preserve"> approach is described in this paper, however there was another proposal which was not selected because of the challenge it </w:t>
      </w:r>
      <w:r>
        <w:rPr>
          <w:color w:val="000000" w:themeColor="text1"/>
        </w:rPr>
        <w:t>presented</w:t>
      </w:r>
      <w:r w:rsidRPr="00080820">
        <w:rPr>
          <w:color w:val="000000" w:themeColor="text1"/>
        </w:rPr>
        <w:t xml:space="preserve"> for the implementation. </w:t>
      </w:r>
    </w:p>
    <w:p w:rsidR="00050873" w:rsidRPr="00050873" w:rsidRDefault="00050873" w:rsidP="00F43E48">
      <w:pPr>
        <w:spacing w:after="0"/>
      </w:pPr>
      <w:r w:rsidRPr="00AB5167">
        <w:t>Time estimation and effort for this task are shown in the pie chart</w:t>
      </w:r>
      <w:r w:rsidR="00AF007D">
        <w:t xml:space="preserve"> bel</w:t>
      </w:r>
      <w:r w:rsidRPr="00AB5167">
        <w:t>ow.</w:t>
      </w:r>
    </w:p>
    <w:p w:rsidR="00050873" w:rsidRPr="00050873" w:rsidRDefault="00086200" w:rsidP="00086200">
      <w:pPr>
        <w:spacing w:after="0"/>
        <w:jc w:val="center"/>
        <w:rPr>
          <w:color w:val="000000" w:themeColor="text1"/>
        </w:rPr>
      </w:pPr>
      <w:r>
        <w:rPr>
          <w:noProof/>
          <w:lang w:bidi="he-IL"/>
        </w:rPr>
        <w:drawing>
          <wp:inline distT="0" distB="0" distL="0" distR="0" wp14:anchorId="1D1F7452" wp14:editId="4D62049B">
            <wp:extent cx="3221990" cy="2330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21990" cy="2330801"/>
                    </a:xfrm>
                    <a:prstGeom prst="rect">
                      <a:avLst/>
                    </a:prstGeom>
                  </pic:spPr>
                </pic:pic>
              </a:graphicData>
            </a:graphic>
          </wp:inline>
        </w:drawing>
      </w:r>
    </w:p>
    <w:p w:rsidR="00050873" w:rsidRPr="00F43E48" w:rsidRDefault="00050873" w:rsidP="00F43E48">
      <w:pPr>
        <w:ind w:left="720" w:firstLine="720"/>
        <w:rPr>
          <w:b/>
        </w:rPr>
      </w:pPr>
      <w:r w:rsidRPr="00050873">
        <w:rPr>
          <w:b/>
        </w:rPr>
        <w:t xml:space="preserve"> </w:t>
      </w:r>
      <w:proofErr w:type="gramStart"/>
      <w:r w:rsidRPr="00050873">
        <w:rPr>
          <w:b/>
        </w:rPr>
        <w:t>Figure 8.</w:t>
      </w:r>
      <w:proofErr w:type="gramEnd"/>
      <w:r w:rsidRPr="00050873">
        <w:rPr>
          <w:b/>
        </w:rPr>
        <w:t xml:space="preserve"> Time Estimation</w:t>
      </w:r>
    </w:p>
    <w:p w:rsidR="00E428BA" w:rsidRDefault="00E428BA" w:rsidP="00E428BA">
      <w:pPr>
        <w:rPr>
          <w:color w:val="000000" w:themeColor="text1"/>
        </w:rPr>
      </w:pPr>
      <w:r w:rsidRPr="00E428BA">
        <w:rPr>
          <w:color w:val="000000" w:themeColor="text1"/>
        </w:rPr>
        <w:lastRenderedPageBreak/>
        <w:t>The initial idea was to use Ethernet card driver to communicate with other machine. One machine would run Peach which would create the test case, open socket to the second machine and send out the test case. On the second machine the Test Framework would open socket listener using UEFI Ethernet drivers and listen to the incoming socket, when the connection is created and the test case is received the Test Framework would execute the test flow.</w:t>
      </w:r>
    </w:p>
    <w:p w:rsidR="00F43E48" w:rsidRPr="00E428BA" w:rsidRDefault="00F43E48" w:rsidP="00E428BA">
      <w:pPr>
        <w:rPr>
          <w:color w:val="000000" w:themeColor="text1"/>
        </w:rPr>
      </w:pPr>
    </w:p>
    <w:p w:rsidR="00E428BA" w:rsidRDefault="00E428BA" w:rsidP="00E428BA">
      <w:pPr>
        <w:rPr>
          <w:color w:val="000000" w:themeColor="text1"/>
        </w:rPr>
      </w:pPr>
      <w:r w:rsidRPr="00E428BA">
        <w:rPr>
          <w:color w:val="000000" w:themeColor="text1"/>
        </w:rPr>
        <w:t>Figure 7 illustrates the flow:</w:t>
      </w:r>
    </w:p>
    <w:p w:rsidR="00E428BA" w:rsidRPr="00E428BA" w:rsidRDefault="00E428BA" w:rsidP="00E428BA">
      <w:pPr>
        <w:rPr>
          <w:color w:val="000000" w:themeColor="text1"/>
        </w:rPr>
      </w:pPr>
      <w:r>
        <w:rPr>
          <w:noProof/>
          <w:lang w:bidi="he-IL"/>
        </w:rPr>
        <w:drawing>
          <wp:inline distT="0" distB="0" distL="0" distR="0" wp14:anchorId="44798327" wp14:editId="04A93647">
            <wp:extent cx="2886075" cy="3629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86075" cy="3629025"/>
                    </a:xfrm>
                    <a:prstGeom prst="rect">
                      <a:avLst/>
                    </a:prstGeom>
                  </pic:spPr>
                </pic:pic>
              </a:graphicData>
            </a:graphic>
          </wp:inline>
        </w:drawing>
      </w:r>
    </w:p>
    <w:p w:rsidR="00E428BA" w:rsidRPr="00D16ED6" w:rsidRDefault="00E428BA" w:rsidP="00E428BA">
      <w:pPr>
        <w:jc w:val="center"/>
        <w:rPr>
          <w:b/>
        </w:rPr>
      </w:pPr>
      <w:proofErr w:type="gramStart"/>
      <w:r w:rsidRPr="00D16ED6">
        <w:rPr>
          <w:b/>
        </w:rPr>
        <w:t xml:space="preserve">Figure </w:t>
      </w:r>
      <w:r>
        <w:rPr>
          <w:b/>
        </w:rPr>
        <w:t>7</w:t>
      </w:r>
      <w:r w:rsidRPr="00D16ED6">
        <w:rPr>
          <w:b/>
        </w:rPr>
        <w:t>.</w:t>
      </w:r>
      <w:proofErr w:type="gramEnd"/>
      <w:r w:rsidRPr="00D16ED6">
        <w:rPr>
          <w:b/>
        </w:rPr>
        <w:t xml:space="preserve"> </w:t>
      </w:r>
      <w:r>
        <w:rPr>
          <w:b/>
        </w:rPr>
        <w:t>The test process using Ethernet</w:t>
      </w:r>
    </w:p>
    <w:p w:rsidR="00E428BA" w:rsidRDefault="00E428BA" w:rsidP="00E428BA">
      <w:pPr>
        <w:jc w:val="left"/>
        <w:rPr>
          <w:b/>
        </w:rPr>
      </w:pPr>
    </w:p>
    <w:p w:rsidR="00E428BA" w:rsidRDefault="00E428BA" w:rsidP="00E428BA">
      <w:pPr>
        <w:jc w:val="left"/>
        <w:rPr>
          <w:bCs/>
        </w:rPr>
      </w:pPr>
      <w:r w:rsidRPr="00E04FDF">
        <w:rPr>
          <w:b/>
        </w:rPr>
        <w:t>[1]</w:t>
      </w:r>
      <w:r w:rsidRPr="0044420B">
        <w:rPr>
          <w:bCs/>
        </w:rPr>
        <w:t xml:space="preserve"> – </w:t>
      </w:r>
      <w:r>
        <w:rPr>
          <w:bCs/>
        </w:rPr>
        <w:t>Peach creates test case and sends it to the Test Framework.</w:t>
      </w:r>
    </w:p>
    <w:p w:rsidR="00E428BA" w:rsidRDefault="00E428BA" w:rsidP="00E428BA">
      <w:pPr>
        <w:jc w:val="left"/>
        <w:rPr>
          <w:bCs/>
        </w:rPr>
      </w:pPr>
      <w:r>
        <w:rPr>
          <w:b/>
        </w:rPr>
        <w:t>[2</w:t>
      </w:r>
      <w:r w:rsidRPr="00E04FDF">
        <w:rPr>
          <w:b/>
        </w:rPr>
        <w:t>]</w:t>
      </w:r>
      <w:r>
        <w:rPr>
          <w:bCs/>
        </w:rPr>
        <w:t xml:space="preserve"> – Test Framework parses the data received from Peach and copies the data to relevant memory locations,</w:t>
      </w:r>
      <w:r w:rsidRPr="00AC4505">
        <w:rPr>
          <w:bCs/>
        </w:rPr>
        <w:t xml:space="preserve"> </w:t>
      </w:r>
      <w:r>
        <w:rPr>
          <w:bCs/>
        </w:rPr>
        <w:t>after that it calls the BIOS agent.</w:t>
      </w:r>
    </w:p>
    <w:p w:rsidR="00E428BA" w:rsidRDefault="00E428BA" w:rsidP="00E428BA">
      <w:pPr>
        <w:jc w:val="left"/>
        <w:rPr>
          <w:bCs/>
        </w:rPr>
      </w:pPr>
      <w:r>
        <w:rPr>
          <w:b/>
        </w:rPr>
        <w:t>[3</w:t>
      </w:r>
      <w:r w:rsidRPr="00E04FDF">
        <w:rPr>
          <w:b/>
        </w:rPr>
        <w:t>]</w:t>
      </w:r>
      <w:r>
        <w:rPr>
          <w:bCs/>
        </w:rPr>
        <w:t xml:space="preserve"> – BIOS agent constructs the environment for BIOS Guard execution and eventually executes it.</w:t>
      </w:r>
    </w:p>
    <w:p w:rsidR="00E428BA" w:rsidRDefault="00E428BA" w:rsidP="00E428BA">
      <w:pPr>
        <w:jc w:val="left"/>
        <w:rPr>
          <w:bCs/>
        </w:rPr>
      </w:pPr>
      <w:r>
        <w:rPr>
          <w:b/>
        </w:rPr>
        <w:t>[4</w:t>
      </w:r>
      <w:r w:rsidRPr="00E04FDF">
        <w:rPr>
          <w:b/>
        </w:rPr>
        <w:t>]</w:t>
      </w:r>
      <w:r>
        <w:rPr>
          <w:bCs/>
        </w:rPr>
        <w:t xml:space="preserve"> – BIOS Guard signals that it has finished executing and saves the response to a register.</w:t>
      </w:r>
    </w:p>
    <w:p w:rsidR="00E428BA" w:rsidRDefault="00E428BA" w:rsidP="00E428BA">
      <w:pPr>
        <w:jc w:val="left"/>
        <w:rPr>
          <w:bCs/>
        </w:rPr>
      </w:pPr>
      <w:r>
        <w:rPr>
          <w:b/>
        </w:rPr>
        <w:t>[5</w:t>
      </w:r>
      <w:r w:rsidRPr="00E04FDF">
        <w:rPr>
          <w:b/>
        </w:rPr>
        <w:t>]</w:t>
      </w:r>
      <w:r>
        <w:rPr>
          <w:bCs/>
        </w:rPr>
        <w:t xml:space="preserve"> – BIOS agent reads the response and executes the callback where Test Framework is registered.</w:t>
      </w:r>
    </w:p>
    <w:p w:rsidR="00E428BA" w:rsidRDefault="00E428BA" w:rsidP="00E428BA">
      <w:pPr>
        <w:jc w:val="left"/>
        <w:rPr>
          <w:bCs/>
        </w:rPr>
      </w:pPr>
      <w:r>
        <w:rPr>
          <w:b/>
        </w:rPr>
        <w:t>[6</w:t>
      </w:r>
      <w:r w:rsidRPr="00E04FDF">
        <w:rPr>
          <w:b/>
        </w:rPr>
        <w:t>]</w:t>
      </w:r>
      <w:r>
        <w:rPr>
          <w:bCs/>
        </w:rPr>
        <w:t xml:space="preserve"> – Test Framework parses the response and sends it back over the opened socket signaling to send the next test.</w:t>
      </w:r>
    </w:p>
    <w:p w:rsidR="00E428BA" w:rsidRPr="0044420B" w:rsidRDefault="00E428BA" w:rsidP="00E428BA">
      <w:pPr>
        <w:jc w:val="left"/>
        <w:rPr>
          <w:bCs/>
        </w:rPr>
      </w:pPr>
      <w:r>
        <w:rPr>
          <w:color w:val="000000" w:themeColor="text1"/>
        </w:rPr>
        <w:lastRenderedPageBreak/>
        <w:t xml:space="preserve">This idea is better and much more flexible with </w:t>
      </w:r>
      <w:proofErr w:type="gramStart"/>
      <w:r>
        <w:rPr>
          <w:color w:val="000000" w:themeColor="text1"/>
        </w:rPr>
        <w:t>less stages</w:t>
      </w:r>
      <w:proofErr w:type="gramEnd"/>
      <w:r>
        <w:rPr>
          <w:color w:val="000000" w:themeColor="text1"/>
        </w:rPr>
        <w:t xml:space="preserve"> in the middle of the </w:t>
      </w:r>
      <w:proofErr w:type="spellStart"/>
      <w:r>
        <w:rPr>
          <w:color w:val="000000" w:themeColor="text1"/>
        </w:rPr>
        <w:t>procces</w:t>
      </w:r>
      <w:proofErr w:type="spellEnd"/>
      <w:r w:rsidR="00050873">
        <w:rPr>
          <w:color w:val="000000" w:themeColor="text1"/>
        </w:rPr>
        <w:t>.</w:t>
      </w:r>
    </w:p>
    <w:p w:rsidR="00E428BA" w:rsidRDefault="00E428BA" w:rsidP="00E428BA">
      <w:pPr>
        <w:jc w:val="left"/>
        <w:rPr>
          <w:color w:val="000000" w:themeColor="text1"/>
        </w:rPr>
      </w:pPr>
      <w:r>
        <w:rPr>
          <w:color w:val="000000" w:themeColor="text1"/>
        </w:rPr>
        <w:t>The reason it was not used was because we weren’t able to make the Ethernet driver to work with on board Ethernet card.</w:t>
      </w:r>
    </w:p>
    <w:p w:rsidR="00237780" w:rsidRPr="00080820" w:rsidRDefault="00237780" w:rsidP="00237780">
      <w:pPr>
        <w:pStyle w:val="ListParagraph"/>
        <w:rPr>
          <w:color w:val="000000" w:themeColor="text1"/>
        </w:rPr>
      </w:pPr>
    </w:p>
    <w:p w:rsidR="00F475AB" w:rsidRDefault="00A57E04" w:rsidP="00F43E48">
      <w:pPr>
        <w:pStyle w:val="Heading1"/>
        <w:numPr>
          <w:ilvl w:val="0"/>
          <w:numId w:val="4"/>
        </w:numPr>
        <w:spacing w:before="240" w:after="0"/>
      </w:pPr>
      <w:r>
        <w:t>CONCLUSION</w:t>
      </w:r>
    </w:p>
    <w:p w:rsidR="00050873" w:rsidRDefault="00050873" w:rsidP="00050873"/>
    <w:p w:rsidR="00050873" w:rsidRDefault="00050873" w:rsidP="00050873">
      <w:pPr>
        <w:rPr>
          <w:color w:val="000000" w:themeColor="text1"/>
        </w:rPr>
      </w:pPr>
      <w:proofErr w:type="gramStart"/>
      <w:r>
        <w:rPr>
          <w:color w:val="000000" w:themeColor="text1"/>
        </w:rPr>
        <w:t>BIOS is</w:t>
      </w:r>
      <w:proofErr w:type="gramEnd"/>
      <w:r>
        <w:rPr>
          <w:color w:val="000000" w:themeColor="text1"/>
        </w:rPr>
        <w:t xml:space="preserve"> located in privileged memory area and no anti-virus software can reach these areas. Attackers want to avoid being detected by anti-virus software thus BIOS is the perfect victim. Moreover if attacker succeeds to get the BIOS infected it gives him a </w:t>
      </w:r>
      <w:proofErr w:type="spellStart"/>
      <w:r>
        <w:rPr>
          <w:color w:val="000000" w:themeColor="text1"/>
        </w:rPr>
        <w:t>powerfull</w:t>
      </w:r>
      <w:proofErr w:type="spellEnd"/>
      <w:r>
        <w:rPr>
          <w:color w:val="000000" w:themeColor="text1"/>
        </w:rPr>
        <w:t xml:space="preserve"> foundation to insert malicious content before the Operating System is booted. If BIOS gets successfully infected the rootkit will stay forever unless SPI flash is rewritten with clean BIOS or the BIOS gets updated and the rootkit is patched (of course in case the rootkit is not smart enough to disable SPI flash update).</w:t>
      </w:r>
    </w:p>
    <w:p w:rsidR="00050873" w:rsidRDefault="00050873" w:rsidP="00050873">
      <w:pPr>
        <w:rPr>
          <w:color w:val="000000" w:themeColor="text1"/>
        </w:rPr>
      </w:pPr>
      <w:r>
        <w:rPr>
          <w:color w:val="000000" w:themeColor="text1"/>
        </w:rPr>
        <w:t>This paper gave the reader an overview of the work that’s been done for this task, gave two approaches that were considered in order to fuzz the BIOS environment (one of these approaches was used for the real project).</w:t>
      </w:r>
    </w:p>
    <w:p w:rsidR="00050873" w:rsidRDefault="00050873" w:rsidP="00050873">
      <w:pPr>
        <w:rPr>
          <w:color w:val="000000" w:themeColor="text1"/>
        </w:rPr>
      </w:pPr>
      <w:r>
        <w:rPr>
          <w:color w:val="000000" w:themeColor="text1"/>
        </w:rPr>
        <w:t>Hopefully it will give ideas of how to solve problems that a security architects are facing with similar tasks.</w:t>
      </w:r>
    </w:p>
    <w:p w:rsidR="00050873" w:rsidRPr="00F43E48" w:rsidRDefault="00050873" w:rsidP="00F43E48">
      <w:pPr>
        <w:rPr>
          <w:color w:val="000000" w:themeColor="text1"/>
        </w:rPr>
      </w:pPr>
      <w:r>
        <w:rPr>
          <w:color w:val="000000" w:themeColor="text1"/>
        </w:rPr>
        <w:t xml:space="preserve">The fuzzing task is really important and it had a great impact on the whole security penetration test that was performed on BIOS Guard as this technology is already enabled in </w:t>
      </w:r>
      <w:proofErr w:type="spellStart"/>
      <w:r>
        <w:rPr>
          <w:color w:val="000000" w:themeColor="text1"/>
        </w:rPr>
        <w:t>Haswell</w:t>
      </w:r>
      <w:proofErr w:type="spellEnd"/>
      <w:r>
        <w:rPr>
          <w:color w:val="000000" w:themeColor="text1"/>
        </w:rPr>
        <w:t xml:space="preserve"> processors and has stepped into the market, for the integrity of Intel products is very crucial in nowadays competitive world. </w:t>
      </w:r>
    </w:p>
    <w:p w:rsidR="00173516" w:rsidRPr="00F43E48" w:rsidRDefault="00173516" w:rsidP="00F43E48">
      <w:r w:rsidRPr="00F43E48">
        <w:t>The result</w:t>
      </w:r>
      <w:r w:rsidR="00F43E48">
        <w:t>s</w:t>
      </w:r>
      <w:r w:rsidRPr="00F43E48">
        <w:t xml:space="preserve"> o</w:t>
      </w:r>
      <w:r w:rsidR="00F43E48">
        <w:t>f this task cannot be published for</w:t>
      </w:r>
      <w:r w:rsidRPr="00F43E48">
        <w:t xml:space="preserve"> Intel security matter</w:t>
      </w:r>
      <w:r w:rsidR="00AB5167" w:rsidRPr="00F43E48">
        <w:t>s. T</w:t>
      </w:r>
      <w:r w:rsidRPr="00F43E48">
        <w:t>he</w:t>
      </w:r>
      <w:r w:rsidR="00AB5167" w:rsidRPr="00F43E48">
        <w:t xml:space="preserve"> main</w:t>
      </w:r>
      <w:r w:rsidRPr="00F43E48">
        <w:t xml:space="preserve"> purpose of this paper is to </w:t>
      </w:r>
      <w:r w:rsidR="00AB5167" w:rsidRPr="00F43E48">
        <w:t>introduce</w:t>
      </w:r>
      <w:r w:rsidRPr="00F43E48">
        <w:t xml:space="preserve"> </w:t>
      </w:r>
      <w:r w:rsidR="00AB5167" w:rsidRPr="00F43E48">
        <w:t xml:space="preserve">the reader to </w:t>
      </w:r>
      <w:r w:rsidRPr="00F43E48">
        <w:t xml:space="preserve">fuzzing </w:t>
      </w:r>
      <w:r w:rsidR="00AB5167" w:rsidRPr="00F43E48">
        <w:t xml:space="preserve">essentials </w:t>
      </w:r>
      <w:r w:rsidRPr="00F43E48">
        <w:t>and share</w:t>
      </w:r>
      <w:r w:rsidR="00AB5167" w:rsidRPr="00F43E48">
        <w:t xml:space="preserve"> this knowledge</w:t>
      </w:r>
      <w:r w:rsidRPr="00F43E48">
        <w:t xml:space="preserve"> among other security researches.</w:t>
      </w:r>
    </w:p>
    <w:p w:rsidR="00120F22" w:rsidRPr="00CC5675" w:rsidRDefault="00120F22" w:rsidP="002C7047">
      <w:pPr>
        <w:rPr>
          <w:color w:val="000000" w:themeColor="text1"/>
        </w:rPr>
      </w:pPr>
    </w:p>
    <w:p w:rsidR="006E6A20" w:rsidRDefault="006E6A20" w:rsidP="00F43E48">
      <w:pPr>
        <w:pStyle w:val="Heading1"/>
        <w:numPr>
          <w:ilvl w:val="0"/>
          <w:numId w:val="4"/>
        </w:numPr>
        <w:spacing w:before="240" w:after="0"/>
      </w:pPr>
      <w:r>
        <w:t>ACKNOWLEDGMENTS</w:t>
      </w:r>
    </w:p>
    <w:p w:rsidR="00F43E48" w:rsidRPr="00F43E48" w:rsidRDefault="00F43E48" w:rsidP="00F43E48"/>
    <w:p w:rsidR="006E6A20" w:rsidRDefault="006E6A20" w:rsidP="00F43E48">
      <w:pPr>
        <w:pStyle w:val="Heading1"/>
        <w:spacing w:before="0"/>
        <w:rPr>
          <w:b w:val="0"/>
          <w:bCs/>
          <w:sz w:val="20"/>
          <w:szCs w:val="16"/>
        </w:rPr>
      </w:pPr>
      <w:r w:rsidRPr="006E6A20">
        <w:rPr>
          <w:b w:val="0"/>
          <w:bCs/>
          <w:sz w:val="20"/>
          <w:szCs w:val="16"/>
        </w:rPr>
        <w:t>I would like to ac</w:t>
      </w:r>
      <w:r>
        <w:rPr>
          <w:b w:val="0"/>
          <w:bCs/>
          <w:sz w:val="20"/>
          <w:szCs w:val="16"/>
        </w:rPr>
        <w:t xml:space="preserve">knowledge our </w:t>
      </w:r>
      <w:r w:rsidR="002C7047">
        <w:rPr>
          <w:b w:val="0"/>
          <w:bCs/>
          <w:sz w:val="20"/>
          <w:szCs w:val="16"/>
        </w:rPr>
        <w:t>co-workers</w:t>
      </w:r>
      <w:r>
        <w:rPr>
          <w:b w:val="0"/>
          <w:bCs/>
          <w:sz w:val="20"/>
          <w:szCs w:val="16"/>
        </w:rPr>
        <w:t xml:space="preserve"> from SSG </w:t>
      </w:r>
      <w:proofErr w:type="spellStart"/>
      <w:r>
        <w:rPr>
          <w:b w:val="0"/>
          <w:bCs/>
          <w:sz w:val="20"/>
          <w:szCs w:val="16"/>
        </w:rPr>
        <w:t>eMMDi</w:t>
      </w:r>
      <w:proofErr w:type="spellEnd"/>
      <w:r>
        <w:rPr>
          <w:b w:val="0"/>
          <w:bCs/>
          <w:sz w:val="20"/>
          <w:szCs w:val="16"/>
        </w:rPr>
        <w:t xml:space="preserve"> esp</w:t>
      </w:r>
      <w:r w:rsidR="002C7047">
        <w:rPr>
          <w:b w:val="0"/>
          <w:bCs/>
          <w:sz w:val="20"/>
          <w:szCs w:val="16"/>
        </w:rPr>
        <w:t>e</w:t>
      </w:r>
      <w:r>
        <w:rPr>
          <w:b w:val="0"/>
          <w:bCs/>
          <w:sz w:val="20"/>
          <w:szCs w:val="16"/>
        </w:rPr>
        <w:t xml:space="preserve">cially </w:t>
      </w:r>
      <w:r w:rsidRPr="006E6A20">
        <w:rPr>
          <w:b w:val="0"/>
          <w:bCs/>
          <w:sz w:val="20"/>
          <w:szCs w:val="16"/>
        </w:rPr>
        <w:t>Cohen Nehemia, E</w:t>
      </w:r>
      <w:r>
        <w:rPr>
          <w:b w:val="0"/>
          <w:bCs/>
          <w:sz w:val="20"/>
          <w:szCs w:val="16"/>
        </w:rPr>
        <w:t>li who</w:t>
      </w:r>
      <w:r w:rsidR="002C7047">
        <w:rPr>
          <w:b w:val="0"/>
          <w:bCs/>
          <w:sz w:val="20"/>
          <w:szCs w:val="16"/>
        </w:rPr>
        <w:t xml:space="preserve"> has</w:t>
      </w:r>
      <w:r>
        <w:rPr>
          <w:b w:val="0"/>
          <w:bCs/>
          <w:sz w:val="20"/>
          <w:szCs w:val="16"/>
        </w:rPr>
        <w:t xml:space="preserve"> developed the Test Framework.</w:t>
      </w:r>
    </w:p>
    <w:p w:rsidR="00F43E48" w:rsidRPr="00F43E48" w:rsidRDefault="00F43E48" w:rsidP="00F43E48"/>
    <w:p w:rsidR="00F475AB" w:rsidRDefault="00A57E04" w:rsidP="00F43E48">
      <w:pPr>
        <w:pStyle w:val="Heading1"/>
        <w:numPr>
          <w:ilvl w:val="0"/>
          <w:numId w:val="4"/>
        </w:numPr>
        <w:spacing w:after="0"/>
      </w:pPr>
      <w:r>
        <w:t>REFERENCES</w:t>
      </w:r>
    </w:p>
    <w:p w:rsidR="00F43E48" w:rsidRPr="00F43E48" w:rsidRDefault="00F43E48" w:rsidP="00F43E48"/>
    <w:p w:rsidR="00F475AB" w:rsidRDefault="00EE0F5D" w:rsidP="008C08B4">
      <w:pPr>
        <w:pStyle w:val="reference"/>
        <w:tabs>
          <w:tab w:val="clear" w:pos="288"/>
          <w:tab w:val="left" w:pos="180"/>
        </w:tabs>
        <w:spacing w:after="0"/>
        <w:ind w:left="0" w:firstLine="0"/>
        <w:rPr>
          <w:color w:val="000000" w:themeColor="text1"/>
          <w:sz w:val="20"/>
        </w:rPr>
      </w:pPr>
      <w:r w:rsidRPr="00EE0F5D">
        <w:rPr>
          <w:color w:val="000000" w:themeColor="text1"/>
          <w:sz w:val="20"/>
        </w:rPr>
        <w:t xml:space="preserve"> </w:t>
      </w:r>
      <w:r w:rsidR="00F475AB" w:rsidRPr="00EE0F5D">
        <w:rPr>
          <w:color w:val="000000" w:themeColor="text1"/>
          <w:sz w:val="20"/>
        </w:rPr>
        <w:t>[1]</w:t>
      </w:r>
      <w:r>
        <w:rPr>
          <w:color w:val="000000" w:themeColor="text1"/>
          <w:sz w:val="20"/>
        </w:rPr>
        <w:t xml:space="preserve"> </w:t>
      </w:r>
      <w:r w:rsidR="00077D47">
        <w:rPr>
          <w:bCs/>
        </w:rPr>
        <w:t xml:space="preserve">– </w:t>
      </w:r>
      <w:r>
        <w:rPr>
          <w:color w:val="000000" w:themeColor="text1"/>
          <w:sz w:val="20"/>
        </w:rPr>
        <w:t>White Paper, Intel Hardware-based Security Technologies for Intelligent Retail Devices</w:t>
      </w:r>
      <w:r w:rsidR="00F475AB" w:rsidRPr="00EE0F5D">
        <w:rPr>
          <w:color w:val="000000" w:themeColor="text1"/>
          <w:sz w:val="20"/>
        </w:rPr>
        <w:t xml:space="preserve">, </w:t>
      </w:r>
      <w:hyperlink r:id="rId23" w:history="1">
        <w:r w:rsidRPr="00EE0F5D">
          <w:rPr>
            <w:rStyle w:val="Hyperlink"/>
            <w:sz w:val="20"/>
          </w:rPr>
          <w:t>http://www.intel.com.tw/content/dam/www/public/us/en/documents/white-papers/security-technologies-4th-gen-core-retail-paper.pdf</w:t>
        </w:r>
      </w:hyperlink>
      <w:r w:rsidR="00F475AB" w:rsidRPr="00EE0F5D">
        <w:rPr>
          <w:color w:val="000000" w:themeColor="text1"/>
          <w:sz w:val="20"/>
        </w:rPr>
        <w:t>.</w:t>
      </w:r>
    </w:p>
    <w:p w:rsidR="00F43E48" w:rsidRDefault="00F43E48" w:rsidP="00F43E48">
      <w:pPr>
        <w:pStyle w:val="reference"/>
        <w:spacing w:after="0"/>
        <w:rPr>
          <w:color w:val="000000" w:themeColor="text1"/>
          <w:sz w:val="20"/>
        </w:rPr>
      </w:pPr>
    </w:p>
    <w:p w:rsidR="00887A59" w:rsidRDefault="00887A59" w:rsidP="00EE0F5D">
      <w:pPr>
        <w:pStyle w:val="reference"/>
        <w:rPr>
          <w:color w:val="000000" w:themeColor="text1"/>
          <w:sz w:val="20"/>
        </w:rPr>
      </w:pPr>
      <w:r>
        <w:rPr>
          <w:color w:val="000000" w:themeColor="text1"/>
          <w:sz w:val="20"/>
        </w:rPr>
        <w:lastRenderedPageBreak/>
        <w:t xml:space="preserve"> [2] </w:t>
      </w:r>
      <w:r w:rsidR="00077D47">
        <w:rPr>
          <w:bCs/>
        </w:rPr>
        <w:t xml:space="preserve">– </w:t>
      </w:r>
      <w:r>
        <w:rPr>
          <w:color w:val="000000" w:themeColor="text1"/>
          <w:sz w:val="20"/>
        </w:rPr>
        <w:t xml:space="preserve">Peach Fuzzing Platform, </w:t>
      </w:r>
      <w:hyperlink r:id="rId24" w:history="1">
        <w:r w:rsidRPr="00887A59">
          <w:rPr>
            <w:rStyle w:val="Hyperlink"/>
            <w:sz w:val="20"/>
          </w:rPr>
          <w:t>http://peachfuzzer.com/</w:t>
        </w:r>
      </w:hyperlink>
    </w:p>
    <w:p w:rsidR="00887A59" w:rsidRDefault="00887A59" w:rsidP="008C08B4">
      <w:pPr>
        <w:pStyle w:val="reference"/>
        <w:tabs>
          <w:tab w:val="clear" w:pos="288"/>
          <w:tab w:val="left" w:pos="90"/>
        </w:tabs>
        <w:ind w:left="0" w:firstLine="0"/>
        <w:rPr>
          <w:color w:val="000000" w:themeColor="text1"/>
          <w:sz w:val="20"/>
        </w:rPr>
      </w:pPr>
      <w:r>
        <w:rPr>
          <w:color w:val="000000" w:themeColor="text1"/>
          <w:sz w:val="20"/>
        </w:rPr>
        <w:t xml:space="preserve"> [3] </w:t>
      </w:r>
      <w:r w:rsidR="00077D47">
        <w:rPr>
          <w:bCs/>
        </w:rPr>
        <w:t xml:space="preserve">– </w:t>
      </w:r>
      <w:r>
        <w:rPr>
          <w:color w:val="000000" w:themeColor="text1"/>
          <w:sz w:val="20"/>
        </w:rPr>
        <w:t xml:space="preserve">UEFI Development Kit, </w:t>
      </w:r>
      <w:hyperlink r:id="rId25" w:history="1">
        <w:r w:rsidRPr="00887A59">
          <w:rPr>
            <w:rStyle w:val="Hyperlink"/>
            <w:sz w:val="20"/>
          </w:rPr>
          <w:t>http://sourceforge.net/apps/mediawiki/tianocore/index.php?title=EDK</w:t>
        </w:r>
      </w:hyperlink>
    </w:p>
    <w:p w:rsidR="00EE0F5D" w:rsidRPr="00EE0F5D" w:rsidRDefault="00D649F1" w:rsidP="008C08B4">
      <w:pPr>
        <w:pStyle w:val="reference"/>
        <w:tabs>
          <w:tab w:val="clear" w:pos="288"/>
          <w:tab w:val="left" w:pos="90"/>
        </w:tabs>
        <w:ind w:left="0" w:firstLine="0"/>
        <w:rPr>
          <w:color w:val="000000" w:themeColor="text1"/>
          <w:sz w:val="20"/>
        </w:rPr>
      </w:pPr>
      <w:r>
        <w:rPr>
          <w:color w:val="000000" w:themeColor="text1"/>
          <w:sz w:val="20"/>
        </w:rPr>
        <w:t xml:space="preserve"> </w:t>
      </w:r>
      <w:r w:rsidR="00887A59">
        <w:rPr>
          <w:color w:val="000000" w:themeColor="text1"/>
          <w:sz w:val="20"/>
        </w:rPr>
        <w:t>[4</w:t>
      </w:r>
      <w:r>
        <w:rPr>
          <w:color w:val="000000" w:themeColor="text1"/>
          <w:sz w:val="20"/>
        </w:rPr>
        <w:t xml:space="preserve">] </w:t>
      </w:r>
      <w:r w:rsidR="00077D47">
        <w:rPr>
          <w:bCs/>
        </w:rPr>
        <w:t xml:space="preserve">– </w:t>
      </w:r>
      <w:r>
        <w:rPr>
          <w:color w:val="000000" w:themeColor="text1"/>
          <w:sz w:val="20"/>
        </w:rPr>
        <w:t xml:space="preserve">UEFI Shell, </w:t>
      </w:r>
      <w:hyperlink r:id="rId26" w:history="1">
        <w:r w:rsidRPr="00D649F1">
          <w:rPr>
            <w:rStyle w:val="Hyperlink"/>
            <w:sz w:val="20"/>
          </w:rPr>
          <w:t>http://software.intel.com/en-us/articles/uefi-shell</w:t>
        </w:r>
      </w:hyperlink>
    </w:p>
    <w:p w:rsidR="005125F0" w:rsidRDefault="005125F0" w:rsidP="005125F0">
      <w:pPr>
        <w:pStyle w:val="Heading1"/>
        <w:spacing w:before="240"/>
      </w:pPr>
      <w:r>
        <w:lastRenderedPageBreak/>
        <w:t>AUTHORS’ BIOGRAPHIES</w:t>
      </w:r>
    </w:p>
    <w:p w:rsidR="005125F0" w:rsidRDefault="005125F0" w:rsidP="000B6401">
      <w:r>
        <w:rPr>
          <w:noProof/>
          <w:lang w:bidi="he-IL"/>
        </w:rPr>
        <w:drawing>
          <wp:inline distT="0" distB="0" distL="0" distR="0" wp14:anchorId="481216D5" wp14:editId="7902D772">
            <wp:extent cx="1247775" cy="1136508"/>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247775" cy="1136508"/>
                    </a:xfrm>
                    <a:prstGeom prst="rect">
                      <a:avLst/>
                    </a:prstGeom>
                  </pic:spPr>
                </pic:pic>
              </a:graphicData>
            </a:graphic>
          </wp:inline>
        </w:drawing>
      </w:r>
      <w:r>
        <w:t xml:space="preserve"> Yevgeniy Kiveisha (</w:t>
      </w:r>
      <w:hyperlink r:id="rId28" w:history="1">
        <w:r>
          <w:rPr>
            <w:rStyle w:val="Hyperlink"/>
          </w:rPr>
          <w:t>yevgeniy.kiveisha@intel.com</w:t>
        </w:r>
      </w:hyperlink>
      <w:r>
        <w:t xml:space="preserve">) is a software engineer </w:t>
      </w:r>
      <w:r w:rsidR="000B6401">
        <w:t>in</w:t>
      </w:r>
      <w:bookmarkStart w:id="0" w:name="_GoBack"/>
      <w:bookmarkEnd w:id="0"/>
      <w:r>
        <w:t xml:space="preserve"> Intel’s IT Flex Services for the last 2 years. </w:t>
      </w:r>
    </w:p>
    <w:p w:rsidR="005125F0" w:rsidRDefault="005125F0" w:rsidP="00812117">
      <w:proofErr w:type="gramStart"/>
      <w:r>
        <w:t xml:space="preserve">Graduated </w:t>
      </w:r>
      <w:proofErr w:type="spellStart"/>
      <w:r>
        <w:t>B.Sc</w:t>
      </w:r>
      <w:proofErr w:type="spellEnd"/>
      <w:r>
        <w:t xml:space="preserve"> in Electronic Eng</w:t>
      </w:r>
      <w:r w:rsidR="00812117">
        <w:t>i</w:t>
      </w:r>
      <w:r>
        <w:t>neering.</w:t>
      </w:r>
      <w:proofErr w:type="gramEnd"/>
      <w:r>
        <w:t xml:space="preserve"> </w:t>
      </w:r>
    </w:p>
    <w:p w:rsidR="00547A84" w:rsidRDefault="005125F0" w:rsidP="005125F0">
      <w:proofErr w:type="gramStart"/>
      <w:r>
        <w:t>Experience in .Net, C#, C++, JavaScript, Embedded Environment.</w:t>
      </w:r>
      <w:proofErr w:type="gramEnd"/>
    </w:p>
    <w:p w:rsidR="0024793B" w:rsidRDefault="0024793B">
      <w:pPr>
        <w:sectPr w:rsidR="0024793B" w:rsidSect="003B1448">
          <w:type w:val="continuous"/>
          <w:pgSz w:w="12240" w:h="15840"/>
          <w:pgMar w:top="1080" w:right="806" w:bottom="1080" w:left="806" w:header="720" w:footer="720" w:gutter="0"/>
          <w:cols w:num="2" w:space="480"/>
        </w:sectPr>
      </w:pPr>
    </w:p>
    <w:p w:rsidR="00E4404C" w:rsidRDefault="00E4404C"/>
    <w:sectPr w:rsidR="00E4404C" w:rsidSect="003B1448">
      <w:type w:val="continuous"/>
      <w:pgSz w:w="12240" w:h="15840"/>
      <w:pgMar w:top="1080" w:right="806" w:bottom="1080" w:left="806" w:header="720" w:footer="720" w:gutter="0"/>
      <w:cols w:num="2" w:space="4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9DD" w:rsidRDefault="004269DD">
      <w:r>
        <w:separator/>
      </w:r>
    </w:p>
  </w:endnote>
  <w:endnote w:type="continuationSeparator" w:id="0">
    <w:p w:rsidR="004269DD" w:rsidRDefault="00426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0000000000000000000"/>
    <w:charset w:val="B1"/>
    <w:family w:val="swiss"/>
    <w:pitch w:val="variable"/>
    <w:sig w:usb0="00000801" w:usb1="00000000" w:usb2="00000000" w:usb3="00000000" w:csb0="0000002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8C1" w:rsidRDefault="00E528C1">
    <w:pPr>
      <w:pStyle w:val="Footer"/>
    </w:pPr>
    <w:r>
      <w:t>Intel Confidential</w:t>
    </w:r>
    <w:r>
      <w:tab/>
      <w:t xml:space="preserve">Page </w:t>
    </w:r>
    <w:r>
      <w:fldChar w:fldCharType="begin"/>
    </w:r>
    <w:r>
      <w:instrText xml:space="preserve">page </w:instrText>
    </w:r>
    <w:r>
      <w:fldChar w:fldCharType="separate"/>
    </w:r>
    <w:r w:rsidR="000B6401">
      <w:rPr>
        <w:noProof/>
      </w:rPr>
      <w:t>6</w:t>
    </w:r>
    <w:r>
      <w:fldChar w:fldCharType="end"/>
    </w:r>
    <w:r>
      <w:t xml:space="preserve"> of </w:t>
    </w:r>
    <w:r>
      <w:fldChar w:fldCharType="begin"/>
    </w:r>
    <w:r>
      <w:instrText xml:space="preserve"> NUMPAGES  \# "0"  \* MERGEFORMAT </w:instrText>
    </w:r>
    <w:r>
      <w:fldChar w:fldCharType="separate"/>
    </w:r>
    <w:r w:rsidR="000B6401">
      <w:rPr>
        <w:noProof/>
      </w:rPr>
      <w:t>7</w:t>
    </w:r>
    <w:r>
      <w:fldChar w:fldCharType="end"/>
    </w:r>
    <w:r>
      <w:tab/>
      <w:t>Do Not Reproduce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8C1" w:rsidRDefault="00E528C1">
    <w:pPr>
      <w:pStyle w:val="Footer"/>
    </w:pPr>
    <w:r>
      <w:t>Do Not Reproduce</w:t>
    </w:r>
    <w:r>
      <w:tab/>
      <w:t xml:space="preserve">Page </w:t>
    </w:r>
    <w:r>
      <w:fldChar w:fldCharType="begin"/>
    </w:r>
    <w:r>
      <w:instrText xml:space="preserve">page </w:instrText>
    </w:r>
    <w:r>
      <w:fldChar w:fldCharType="separate"/>
    </w:r>
    <w:r w:rsidR="000B6401">
      <w:rPr>
        <w:noProof/>
      </w:rPr>
      <w:t>7</w:t>
    </w:r>
    <w:r>
      <w:fldChar w:fldCharType="end"/>
    </w:r>
    <w:r>
      <w:t xml:space="preserve"> of </w:t>
    </w:r>
    <w:r>
      <w:fldChar w:fldCharType="begin"/>
    </w:r>
    <w:r>
      <w:instrText xml:space="preserve"> NUMPAGES  \# "0"  \* MERGEFORMAT </w:instrText>
    </w:r>
    <w:r>
      <w:fldChar w:fldCharType="separate"/>
    </w:r>
    <w:r w:rsidR="000B6401">
      <w:rPr>
        <w:noProof/>
      </w:rPr>
      <w:t>7</w:t>
    </w:r>
    <w:r>
      <w:fldChar w:fldCharType="end"/>
    </w:r>
    <w:r>
      <w:tab/>
      <w:t>Intel 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8C1" w:rsidRDefault="00E528C1">
    <w:pPr>
      <w:pStyle w:val="Footer"/>
    </w:pPr>
    <w:r>
      <w:t>Do Not Reproduce</w:t>
    </w:r>
    <w:r>
      <w:tab/>
      <w:t xml:space="preserve">Page </w:t>
    </w:r>
    <w:r>
      <w:fldChar w:fldCharType="begin"/>
    </w:r>
    <w:r>
      <w:instrText xml:space="preserve">page </w:instrText>
    </w:r>
    <w:r>
      <w:fldChar w:fldCharType="separate"/>
    </w:r>
    <w:r w:rsidR="000B6401">
      <w:rPr>
        <w:noProof/>
      </w:rPr>
      <w:t>1</w:t>
    </w:r>
    <w:r>
      <w:fldChar w:fldCharType="end"/>
    </w:r>
    <w:r>
      <w:t xml:space="preserve"> of </w:t>
    </w:r>
    <w:r>
      <w:fldChar w:fldCharType="begin"/>
    </w:r>
    <w:r>
      <w:instrText xml:space="preserve"> NUMPAGES  \# "0"  \* MERGEFORMAT </w:instrText>
    </w:r>
    <w:r>
      <w:fldChar w:fldCharType="separate"/>
    </w:r>
    <w:r w:rsidR="000B6401">
      <w:rPr>
        <w:noProof/>
      </w:rPr>
      <w:t>1</w:t>
    </w:r>
    <w:r>
      <w:fldChar w:fldCharType="end"/>
    </w:r>
    <w:r>
      <w:tab/>
      <w:t>Intel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9DD" w:rsidRDefault="004269DD">
      <w:r>
        <w:separator/>
      </w:r>
    </w:p>
  </w:footnote>
  <w:footnote w:type="continuationSeparator" w:id="0">
    <w:p w:rsidR="004269DD" w:rsidRDefault="004269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8C1" w:rsidRDefault="00E528C1" w:rsidP="00B54112">
    <w:pPr>
      <w:pStyle w:val="Header"/>
      <w:pBdr>
        <w:bottom w:val="single" w:sz="6" w:space="1" w:color="auto"/>
      </w:pBdr>
      <w:tabs>
        <w:tab w:val="left" w:pos="8100"/>
      </w:tabs>
    </w:pPr>
    <w:r>
      <w:t>IT Technical Leadership Conference 2013</w:t>
    </w:r>
    <w:r>
      <w:tab/>
    </w:r>
    <w:r>
      <w:tab/>
    </w:r>
    <w:r>
      <w:rPr>
        <w:noProof/>
        <w:lang w:bidi="he-IL"/>
      </w:rPr>
      <w:drawing>
        <wp:inline distT="0" distB="0" distL="0" distR="0" wp14:anchorId="604E37E8" wp14:editId="33C396CC">
          <wp:extent cx="1089660" cy="60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9660" cy="6096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8C1" w:rsidRPr="00895D0B" w:rsidRDefault="00E528C1" w:rsidP="00B54112">
    <w:pPr>
      <w:pStyle w:val="Header"/>
      <w:pBdr>
        <w:bottom w:val="single" w:sz="6" w:space="1" w:color="auto"/>
      </w:pBdr>
      <w:tabs>
        <w:tab w:val="clear" w:pos="8640"/>
        <w:tab w:val="right" w:pos="9630"/>
      </w:tabs>
    </w:pPr>
    <w:r>
      <w:t>IT Technical Leadership Conference 2013</w:t>
    </w:r>
    <w:r>
      <w:tab/>
    </w:r>
    <w:r>
      <w:tab/>
    </w:r>
    <w:r>
      <w:rPr>
        <w:noProof/>
        <w:lang w:bidi="he-IL"/>
      </w:rPr>
      <w:drawing>
        <wp:inline distT="0" distB="0" distL="0" distR="0" wp14:anchorId="717CEFF1" wp14:editId="610DD69A">
          <wp:extent cx="1089660" cy="609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9660" cy="6096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8C1" w:rsidRDefault="00E528C1" w:rsidP="00B54112">
    <w:pPr>
      <w:pStyle w:val="Header"/>
      <w:jc w:val="right"/>
    </w:pPr>
    <w:r>
      <w:rPr>
        <w:noProof/>
        <w:lang w:bidi="he-IL"/>
      </w:rPr>
      <w:drawing>
        <wp:inline distT="0" distB="0" distL="0" distR="0" wp14:anchorId="6AEEBAEB" wp14:editId="6385B591">
          <wp:extent cx="1089660" cy="609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9660" cy="6096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1DA23E2"/>
    <w:multiLevelType w:val="hybridMultilevel"/>
    <w:tmpl w:val="76B46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F833BB"/>
    <w:multiLevelType w:val="hybridMultilevel"/>
    <w:tmpl w:val="A25AF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F5555A"/>
    <w:multiLevelType w:val="multilevel"/>
    <w:tmpl w:val="E8940B2E"/>
    <w:lvl w:ilvl="0">
      <w:start w:val="1"/>
      <w:numFmt w:val="decimal"/>
      <w:lvlText w:val="%1."/>
      <w:lvlJc w:val="left"/>
      <w:pPr>
        <w:ind w:left="360" w:hanging="360"/>
      </w:pPr>
      <w:rPr>
        <w:rFonts w:hint="default"/>
        <w:b/>
        <w:i w:val="0"/>
        <w:sz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2FE366C2"/>
    <w:multiLevelType w:val="hybridMultilevel"/>
    <w:tmpl w:val="C352C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3842CF"/>
    <w:multiLevelType w:val="singleLevel"/>
    <w:tmpl w:val="7F7E73DC"/>
    <w:lvl w:ilvl="0">
      <w:start w:val="1"/>
      <w:numFmt w:val="decimal"/>
      <w:lvlText w:val="(%1)"/>
      <w:legacy w:legacy="1" w:legacySpace="0" w:legacyIndent="360"/>
      <w:lvlJc w:val="left"/>
      <w:pPr>
        <w:ind w:left="360" w:hanging="360"/>
      </w:pPr>
    </w:lvl>
  </w:abstractNum>
  <w:abstractNum w:abstractNumId="6">
    <w:nsid w:val="59543B74"/>
    <w:multiLevelType w:val="hybridMultilevel"/>
    <w:tmpl w:val="009C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D0698A"/>
    <w:multiLevelType w:val="hybridMultilevel"/>
    <w:tmpl w:val="0C98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297EA6"/>
    <w:multiLevelType w:val="hybridMultilevel"/>
    <w:tmpl w:val="E9B8C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8B329B"/>
    <w:multiLevelType w:val="hybridMultilevel"/>
    <w:tmpl w:val="2154D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3"/>
  </w:num>
  <w:num w:numId="5">
    <w:abstractNumId w:val="6"/>
  </w:num>
  <w:num w:numId="6">
    <w:abstractNumId w:val="9"/>
  </w:num>
  <w:num w:numId="7">
    <w:abstractNumId w:val="2"/>
  </w:num>
  <w:num w:numId="8">
    <w:abstractNumId w:val="1"/>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mirrorMargin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99"/>
    <w:rsid w:val="00002796"/>
    <w:rsid w:val="00025D17"/>
    <w:rsid w:val="00025F64"/>
    <w:rsid w:val="00032579"/>
    <w:rsid w:val="00034A85"/>
    <w:rsid w:val="00042F2F"/>
    <w:rsid w:val="00050873"/>
    <w:rsid w:val="00067F32"/>
    <w:rsid w:val="00077D47"/>
    <w:rsid w:val="00080820"/>
    <w:rsid w:val="00086200"/>
    <w:rsid w:val="0008748D"/>
    <w:rsid w:val="000874F4"/>
    <w:rsid w:val="000A28A3"/>
    <w:rsid w:val="000B1401"/>
    <w:rsid w:val="000B2668"/>
    <w:rsid w:val="000B6401"/>
    <w:rsid w:val="000B7D72"/>
    <w:rsid w:val="000C48B0"/>
    <w:rsid w:val="000D2742"/>
    <w:rsid w:val="000D4A2F"/>
    <w:rsid w:val="000D56BA"/>
    <w:rsid w:val="000E521B"/>
    <w:rsid w:val="00106F68"/>
    <w:rsid w:val="00120F22"/>
    <w:rsid w:val="001318D3"/>
    <w:rsid w:val="00141D81"/>
    <w:rsid w:val="00142AE4"/>
    <w:rsid w:val="001518CF"/>
    <w:rsid w:val="00160D96"/>
    <w:rsid w:val="00163B9A"/>
    <w:rsid w:val="0017215E"/>
    <w:rsid w:val="00173516"/>
    <w:rsid w:val="0019190D"/>
    <w:rsid w:val="00193983"/>
    <w:rsid w:val="001B4E42"/>
    <w:rsid w:val="001C6E27"/>
    <w:rsid w:val="001D0010"/>
    <w:rsid w:val="001D47E5"/>
    <w:rsid w:val="001D62A0"/>
    <w:rsid w:val="001E018B"/>
    <w:rsid w:val="001E0C79"/>
    <w:rsid w:val="001E4D54"/>
    <w:rsid w:val="001E6EEE"/>
    <w:rsid w:val="001F3347"/>
    <w:rsid w:val="00201BDD"/>
    <w:rsid w:val="0020519D"/>
    <w:rsid w:val="00212111"/>
    <w:rsid w:val="00237780"/>
    <w:rsid w:val="002438B3"/>
    <w:rsid w:val="00246B7D"/>
    <w:rsid w:val="0024793B"/>
    <w:rsid w:val="00256D87"/>
    <w:rsid w:val="002715E8"/>
    <w:rsid w:val="00284912"/>
    <w:rsid w:val="00295CAA"/>
    <w:rsid w:val="002B62AE"/>
    <w:rsid w:val="002C7047"/>
    <w:rsid w:val="002D5BC8"/>
    <w:rsid w:val="002E5FA9"/>
    <w:rsid w:val="002F401E"/>
    <w:rsid w:val="00323041"/>
    <w:rsid w:val="00327CCB"/>
    <w:rsid w:val="00346CEC"/>
    <w:rsid w:val="003555C2"/>
    <w:rsid w:val="00364D0C"/>
    <w:rsid w:val="00366D7E"/>
    <w:rsid w:val="00375A8E"/>
    <w:rsid w:val="003A3997"/>
    <w:rsid w:val="003A609B"/>
    <w:rsid w:val="003B1448"/>
    <w:rsid w:val="003B4CD9"/>
    <w:rsid w:val="003B7F64"/>
    <w:rsid w:val="003D4FDB"/>
    <w:rsid w:val="003E3ED0"/>
    <w:rsid w:val="003E4B33"/>
    <w:rsid w:val="00414C72"/>
    <w:rsid w:val="00421C3D"/>
    <w:rsid w:val="004269DD"/>
    <w:rsid w:val="0044420B"/>
    <w:rsid w:val="004515BA"/>
    <w:rsid w:val="00463C26"/>
    <w:rsid w:val="00490D99"/>
    <w:rsid w:val="004914C4"/>
    <w:rsid w:val="004B28FB"/>
    <w:rsid w:val="004B342D"/>
    <w:rsid w:val="004C31D3"/>
    <w:rsid w:val="004C562F"/>
    <w:rsid w:val="004D2488"/>
    <w:rsid w:val="005125F0"/>
    <w:rsid w:val="00512A7A"/>
    <w:rsid w:val="00514621"/>
    <w:rsid w:val="005167EA"/>
    <w:rsid w:val="0051720A"/>
    <w:rsid w:val="005230D4"/>
    <w:rsid w:val="00547A84"/>
    <w:rsid w:val="005734A8"/>
    <w:rsid w:val="00575D5A"/>
    <w:rsid w:val="005804C3"/>
    <w:rsid w:val="005B0E59"/>
    <w:rsid w:val="005B3AE4"/>
    <w:rsid w:val="005D574C"/>
    <w:rsid w:val="005F688A"/>
    <w:rsid w:val="005F6F73"/>
    <w:rsid w:val="00611EF4"/>
    <w:rsid w:val="006341BF"/>
    <w:rsid w:val="0065285E"/>
    <w:rsid w:val="00667BE1"/>
    <w:rsid w:val="00692D65"/>
    <w:rsid w:val="006A676B"/>
    <w:rsid w:val="006A758F"/>
    <w:rsid w:val="006C2C15"/>
    <w:rsid w:val="006E6A20"/>
    <w:rsid w:val="006F0B04"/>
    <w:rsid w:val="00700997"/>
    <w:rsid w:val="007035E6"/>
    <w:rsid w:val="0070460D"/>
    <w:rsid w:val="0072558A"/>
    <w:rsid w:val="00733B97"/>
    <w:rsid w:val="00737EA0"/>
    <w:rsid w:val="0076070D"/>
    <w:rsid w:val="007A6A38"/>
    <w:rsid w:val="007B02D1"/>
    <w:rsid w:val="007B6332"/>
    <w:rsid w:val="007C0653"/>
    <w:rsid w:val="007C1351"/>
    <w:rsid w:val="008067D8"/>
    <w:rsid w:val="00807E0A"/>
    <w:rsid w:val="00812117"/>
    <w:rsid w:val="00861AD7"/>
    <w:rsid w:val="00887A59"/>
    <w:rsid w:val="0089243B"/>
    <w:rsid w:val="00894614"/>
    <w:rsid w:val="00895D0B"/>
    <w:rsid w:val="008A73CB"/>
    <w:rsid w:val="008B1752"/>
    <w:rsid w:val="008C08B4"/>
    <w:rsid w:val="008C1060"/>
    <w:rsid w:val="008C5337"/>
    <w:rsid w:val="008D3B25"/>
    <w:rsid w:val="008E0B67"/>
    <w:rsid w:val="00917299"/>
    <w:rsid w:val="00932395"/>
    <w:rsid w:val="009369FA"/>
    <w:rsid w:val="00944B79"/>
    <w:rsid w:val="0095344C"/>
    <w:rsid w:val="0095718C"/>
    <w:rsid w:val="00984AB1"/>
    <w:rsid w:val="00997B72"/>
    <w:rsid w:val="009A5491"/>
    <w:rsid w:val="009C787B"/>
    <w:rsid w:val="009F3060"/>
    <w:rsid w:val="00A028A1"/>
    <w:rsid w:val="00A14E0C"/>
    <w:rsid w:val="00A151AD"/>
    <w:rsid w:val="00A22C1B"/>
    <w:rsid w:val="00A24EC8"/>
    <w:rsid w:val="00A25730"/>
    <w:rsid w:val="00A30957"/>
    <w:rsid w:val="00A32689"/>
    <w:rsid w:val="00A57E04"/>
    <w:rsid w:val="00A72241"/>
    <w:rsid w:val="00AA1919"/>
    <w:rsid w:val="00AB5167"/>
    <w:rsid w:val="00AC4505"/>
    <w:rsid w:val="00AE11BF"/>
    <w:rsid w:val="00AE21EA"/>
    <w:rsid w:val="00AF007D"/>
    <w:rsid w:val="00AF204E"/>
    <w:rsid w:val="00B11321"/>
    <w:rsid w:val="00B22059"/>
    <w:rsid w:val="00B40B07"/>
    <w:rsid w:val="00B52018"/>
    <w:rsid w:val="00B54112"/>
    <w:rsid w:val="00B5779D"/>
    <w:rsid w:val="00B579E3"/>
    <w:rsid w:val="00B611BD"/>
    <w:rsid w:val="00B61221"/>
    <w:rsid w:val="00B903A4"/>
    <w:rsid w:val="00BA09D8"/>
    <w:rsid w:val="00BA0D9C"/>
    <w:rsid w:val="00BA1E4E"/>
    <w:rsid w:val="00BB3429"/>
    <w:rsid w:val="00BB5265"/>
    <w:rsid w:val="00BC7B88"/>
    <w:rsid w:val="00BD04B7"/>
    <w:rsid w:val="00BD7965"/>
    <w:rsid w:val="00BE64F0"/>
    <w:rsid w:val="00BF1500"/>
    <w:rsid w:val="00BF6A7F"/>
    <w:rsid w:val="00C046E3"/>
    <w:rsid w:val="00C05043"/>
    <w:rsid w:val="00C14E46"/>
    <w:rsid w:val="00C20857"/>
    <w:rsid w:val="00C57FD4"/>
    <w:rsid w:val="00C6398D"/>
    <w:rsid w:val="00C72FCA"/>
    <w:rsid w:val="00C75404"/>
    <w:rsid w:val="00CC0652"/>
    <w:rsid w:val="00CC512F"/>
    <w:rsid w:val="00CC5675"/>
    <w:rsid w:val="00CC74CC"/>
    <w:rsid w:val="00CD4C50"/>
    <w:rsid w:val="00CD7ABC"/>
    <w:rsid w:val="00CF06D6"/>
    <w:rsid w:val="00D02341"/>
    <w:rsid w:val="00D050D0"/>
    <w:rsid w:val="00D16779"/>
    <w:rsid w:val="00D16ED6"/>
    <w:rsid w:val="00D22C60"/>
    <w:rsid w:val="00D3315F"/>
    <w:rsid w:val="00D47EE8"/>
    <w:rsid w:val="00D535EC"/>
    <w:rsid w:val="00D56A04"/>
    <w:rsid w:val="00D62622"/>
    <w:rsid w:val="00D649F1"/>
    <w:rsid w:val="00D6736A"/>
    <w:rsid w:val="00D70672"/>
    <w:rsid w:val="00D776A4"/>
    <w:rsid w:val="00D8234E"/>
    <w:rsid w:val="00DA3438"/>
    <w:rsid w:val="00DB14D8"/>
    <w:rsid w:val="00DD39A5"/>
    <w:rsid w:val="00DD5B79"/>
    <w:rsid w:val="00DF7E49"/>
    <w:rsid w:val="00E04FDF"/>
    <w:rsid w:val="00E10E87"/>
    <w:rsid w:val="00E13CEE"/>
    <w:rsid w:val="00E278A7"/>
    <w:rsid w:val="00E428BA"/>
    <w:rsid w:val="00E4404C"/>
    <w:rsid w:val="00E466D6"/>
    <w:rsid w:val="00E514C5"/>
    <w:rsid w:val="00E528C1"/>
    <w:rsid w:val="00E71C13"/>
    <w:rsid w:val="00EC3A89"/>
    <w:rsid w:val="00EE0F5D"/>
    <w:rsid w:val="00EE1672"/>
    <w:rsid w:val="00EE2A01"/>
    <w:rsid w:val="00EE6FFF"/>
    <w:rsid w:val="00EF5077"/>
    <w:rsid w:val="00F003E2"/>
    <w:rsid w:val="00F0124F"/>
    <w:rsid w:val="00F036A6"/>
    <w:rsid w:val="00F03793"/>
    <w:rsid w:val="00F11D92"/>
    <w:rsid w:val="00F1485A"/>
    <w:rsid w:val="00F33F7C"/>
    <w:rsid w:val="00F41845"/>
    <w:rsid w:val="00F43E48"/>
    <w:rsid w:val="00F43E4B"/>
    <w:rsid w:val="00F475AB"/>
    <w:rsid w:val="00F534DC"/>
    <w:rsid w:val="00F72324"/>
    <w:rsid w:val="00F76DE7"/>
    <w:rsid w:val="00FB17BA"/>
    <w:rsid w:val="00FE02F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20"/>
      <w:jc w:val="both"/>
    </w:pPr>
    <w:rPr>
      <w:rFonts w:ascii="Times New Roman" w:hAnsi="Times New Roman"/>
      <w:lang w:eastAsia="en-US"/>
    </w:rPr>
  </w:style>
  <w:style w:type="paragraph" w:styleId="Heading1">
    <w:name w:val="heading 1"/>
    <w:next w:val="Normal"/>
    <w:link w:val="Heading1Char"/>
    <w:qFormat/>
    <w:pPr>
      <w:keepNext/>
      <w:spacing w:before="120" w:after="60"/>
      <w:outlineLvl w:val="0"/>
    </w:pPr>
    <w:rPr>
      <w:rFonts w:ascii="Times New Roman" w:hAnsi="Times New Roman"/>
      <w:b/>
      <w:sz w:val="24"/>
      <w:lang w:eastAsia="en-US"/>
    </w:rPr>
  </w:style>
  <w:style w:type="paragraph" w:styleId="Heading2">
    <w:name w:val="heading 2"/>
    <w:next w:val="Normal"/>
    <w:qFormat/>
    <w:pPr>
      <w:keepNext/>
      <w:spacing w:before="60" w:after="60"/>
      <w:outlineLvl w:val="1"/>
    </w:pPr>
    <w:rPr>
      <w:rFonts w:ascii="Times New Roman" w:hAnsi="Times New Roman"/>
      <w:b/>
      <w:sz w:val="22"/>
      <w:lang w:eastAsia="en-US"/>
    </w:rPr>
  </w:style>
  <w:style w:type="paragraph" w:styleId="Heading3">
    <w:name w:val="heading 3"/>
    <w:basedOn w:val="Heading2"/>
    <w:next w:val="Normal"/>
    <w:qFormat/>
    <w:pPr>
      <w:spacing w:after="0"/>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pPr>
      <w:pBdr>
        <w:top w:val="single" w:sz="6" w:space="1" w:color="auto"/>
      </w:pBdr>
      <w:tabs>
        <w:tab w:val="center" w:pos="4680"/>
        <w:tab w:val="right" w:pos="9792"/>
      </w:tabs>
    </w:pPr>
    <w:rPr>
      <w:rFonts w:ascii="Helvetica" w:hAnsi="Helvetica"/>
      <w:b/>
      <w:lang w:eastAsia="en-US"/>
    </w:rPr>
  </w:style>
  <w:style w:type="paragraph" w:styleId="Header">
    <w:name w:val="header"/>
    <w:basedOn w:val="Normal"/>
    <w:pPr>
      <w:tabs>
        <w:tab w:val="center" w:pos="4320"/>
        <w:tab w:val="right" w:pos="8640"/>
      </w:tabs>
    </w:pPr>
    <w:rPr>
      <w:rFonts w:ascii="Arial" w:hAnsi="Arial"/>
    </w:rPr>
  </w:style>
  <w:style w:type="paragraph" w:styleId="NormalIndent">
    <w:name w:val="Normal Indent"/>
    <w:basedOn w:val="Normal"/>
    <w:pPr>
      <w:ind w:left="720"/>
    </w:pPr>
  </w:style>
  <w:style w:type="paragraph" w:customStyle="1" w:styleId="Title1">
    <w:name w:val="Title1"/>
    <w:next w:val="author"/>
    <w:pPr>
      <w:spacing w:before="360" w:after="480"/>
      <w:jc w:val="center"/>
    </w:pPr>
    <w:rPr>
      <w:rFonts w:ascii="Times New Roman" w:hAnsi="Times New Roman"/>
      <w:sz w:val="40"/>
      <w:lang w:eastAsia="en-US"/>
    </w:rPr>
  </w:style>
  <w:style w:type="paragraph" w:customStyle="1" w:styleId="author">
    <w:name w:val="author"/>
    <w:pPr>
      <w:jc w:val="center"/>
    </w:pPr>
    <w:rPr>
      <w:rFonts w:ascii="Times New Roman" w:hAnsi="Times New Roman"/>
      <w:sz w:val="24"/>
      <w:lang w:eastAsia="en-US"/>
    </w:rPr>
  </w:style>
  <w:style w:type="paragraph" w:customStyle="1" w:styleId="abstract">
    <w:name w:val="abstract"/>
    <w:pPr>
      <w:spacing w:after="120"/>
    </w:pPr>
    <w:rPr>
      <w:rFonts w:ascii="Times New Roman" w:hAnsi="Times New Roman"/>
      <w:b/>
      <w:sz w:val="24"/>
      <w:lang w:eastAsia="en-US"/>
    </w:rPr>
  </w:style>
  <w:style w:type="paragraph" w:customStyle="1" w:styleId="reference">
    <w:name w:val="reference"/>
    <w:pPr>
      <w:tabs>
        <w:tab w:val="left" w:pos="288"/>
      </w:tabs>
      <w:spacing w:after="120"/>
      <w:ind w:left="288" w:hanging="288"/>
    </w:pPr>
    <w:rPr>
      <w:rFonts w:ascii="Times New Roman" w:hAnsi="Times New Roman"/>
      <w:sz w:val="18"/>
      <w:lang w:eastAsia="en-US"/>
    </w:rPr>
  </w:style>
  <w:style w:type="paragraph" w:customStyle="1" w:styleId="TableCaption">
    <w:name w:val="TableCaption"/>
    <w:basedOn w:val="FigureCaption"/>
  </w:style>
  <w:style w:type="paragraph" w:customStyle="1" w:styleId="FigureCaption">
    <w:name w:val="FigureCaption"/>
    <w:basedOn w:val="Normal"/>
    <w:pPr>
      <w:jc w:val="center"/>
    </w:pPr>
    <w:rPr>
      <w:rFonts w:ascii="Times" w:hAnsi="Times"/>
    </w:rPr>
  </w:style>
  <w:style w:type="paragraph" w:styleId="FootnoteText">
    <w:name w:val="footnote text"/>
    <w:basedOn w:val="Normal"/>
    <w:semiHidden/>
  </w:style>
  <w:style w:type="paragraph" w:customStyle="1" w:styleId="small">
    <w:name w:val="small"/>
    <w:basedOn w:val="Normal"/>
    <w:next w:val="Normal"/>
    <w:pPr>
      <w:spacing w:after="0"/>
    </w:pPr>
    <w:rPr>
      <w:sz w:val="6"/>
    </w:rPr>
  </w:style>
  <w:style w:type="character" w:styleId="FootnoteReference">
    <w:name w:val="footnote reference"/>
    <w:basedOn w:val="DefaultParagraphFont"/>
    <w:semiHidden/>
    <w:rPr>
      <w:vertAlign w:val="superscript"/>
    </w:rPr>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rsid w:val="001318D3"/>
    <w:rPr>
      <w:b/>
      <w:sz w:val="24"/>
      <w:lang w:val="en-US" w:eastAsia="en-US" w:bidi="ar-SA"/>
    </w:rPr>
  </w:style>
  <w:style w:type="paragraph" w:styleId="BalloonText">
    <w:name w:val="Balloon Text"/>
    <w:basedOn w:val="Normal"/>
    <w:link w:val="BalloonTextChar"/>
    <w:rsid w:val="001E0C79"/>
    <w:pPr>
      <w:spacing w:after="0"/>
    </w:pPr>
    <w:rPr>
      <w:rFonts w:ascii="Tahoma" w:hAnsi="Tahoma" w:cs="Tahoma"/>
      <w:sz w:val="16"/>
      <w:szCs w:val="16"/>
    </w:rPr>
  </w:style>
  <w:style w:type="character" w:customStyle="1" w:styleId="BalloonTextChar">
    <w:name w:val="Balloon Text Char"/>
    <w:basedOn w:val="DefaultParagraphFont"/>
    <w:link w:val="BalloonText"/>
    <w:rsid w:val="001E0C79"/>
    <w:rPr>
      <w:rFonts w:ascii="Tahoma" w:hAnsi="Tahoma" w:cs="Tahoma"/>
      <w:sz w:val="16"/>
      <w:szCs w:val="16"/>
      <w:lang w:eastAsia="en-US"/>
    </w:rPr>
  </w:style>
  <w:style w:type="paragraph" w:styleId="Caption">
    <w:name w:val="caption"/>
    <w:basedOn w:val="Normal"/>
    <w:next w:val="Normal"/>
    <w:qFormat/>
    <w:rsid w:val="008C5337"/>
    <w:pPr>
      <w:spacing w:after="80"/>
      <w:jc w:val="center"/>
    </w:pPr>
    <w:rPr>
      <w:rFonts w:cs="Miriam"/>
      <w:b/>
      <w:bCs/>
      <w:sz w:val="18"/>
      <w:szCs w:val="18"/>
      <w:lang w:eastAsia="en-AU"/>
    </w:rPr>
  </w:style>
  <w:style w:type="paragraph" w:styleId="ListParagraph">
    <w:name w:val="List Paragraph"/>
    <w:basedOn w:val="Normal"/>
    <w:uiPriority w:val="34"/>
    <w:qFormat/>
    <w:rsid w:val="000D4A2F"/>
    <w:pPr>
      <w:ind w:left="720"/>
      <w:contextualSpacing/>
    </w:pPr>
  </w:style>
  <w:style w:type="paragraph" w:styleId="BodyTextIndent">
    <w:name w:val="Body Text Indent"/>
    <w:basedOn w:val="Normal"/>
    <w:link w:val="BodyTextIndentChar"/>
    <w:rsid w:val="007A6A38"/>
    <w:pPr>
      <w:spacing w:after="0"/>
      <w:ind w:firstLine="360"/>
    </w:pPr>
    <w:rPr>
      <w:sz w:val="18"/>
    </w:rPr>
  </w:style>
  <w:style w:type="character" w:customStyle="1" w:styleId="BodyTextIndentChar">
    <w:name w:val="Body Text Indent Char"/>
    <w:basedOn w:val="DefaultParagraphFont"/>
    <w:link w:val="BodyTextIndent"/>
    <w:rsid w:val="007A6A38"/>
    <w:rPr>
      <w:rFonts w:ascii="Times New Roman" w:hAnsi="Times New Roman"/>
      <w:sz w:val="18"/>
      <w:lang w:eastAsia="en-US"/>
    </w:rPr>
  </w:style>
  <w:style w:type="paragraph" w:customStyle="1" w:styleId="Paper-Title">
    <w:name w:val="Paper-Title"/>
    <w:basedOn w:val="Normal"/>
    <w:rsid w:val="00E4404C"/>
    <w:pPr>
      <w:jc w:val="center"/>
    </w:pPr>
    <w:rPr>
      <w:rFonts w:ascii="Helvetica" w:hAnsi="Helvetica"/>
      <w:b/>
      <w:sz w:val="36"/>
    </w:rPr>
  </w:style>
  <w:style w:type="character" w:styleId="FollowedHyperlink">
    <w:name w:val="FollowedHyperlink"/>
    <w:basedOn w:val="DefaultParagraphFont"/>
    <w:rsid w:val="00F0379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20"/>
      <w:jc w:val="both"/>
    </w:pPr>
    <w:rPr>
      <w:rFonts w:ascii="Times New Roman" w:hAnsi="Times New Roman"/>
      <w:lang w:eastAsia="en-US"/>
    </w:rPr>
  </w:style>
  <w:style w:type="paragraph" w:styleId="Heading1">
    <w:name w:val="heading 1"/>
    <w:next w:val="Normal"/>
    <w:link w:val="Heading1Char"/>
    <w:qFormat/>
    <w:pPr>
      <w:keepNext/>
      <w:spacing w:before="120" w:after="60"/>
      <w:outlineLvl w:val="0"/>
    </w:pPr>
    <w:rPr>
      <w:rFonts w:ascii="Times New Roman" w:hAnsi="Times New Roman"/>
      <w:b/>
      <w:sz w:val="24"/>
      <w:lang w:eastAsia="en-US"/>
    </w:rPr>
  </w:style>
  <w:style w:type="paragraph" w:styleId="Heading2">
    <w:name w:val="heading 2"/>
    <w:next w:val="Normal"/>
    <w:qFormat/>
    <w:pPr>
      <w:keepNext/>
      <w:spacing w:before="60" w:after="60"/>
      <w:outlineLvl w:val="1"/>
    </w:pPr>
    <w:rPr>
      <w:rFonts w:ascii="Times New Roman" w:hAnsi="Times New Roman"/>
      <w:b/>
      <w:sz w:val="22"/>
      <w:lang w:eastAsia="en-US"/>
    </w:rPr>
  </w:style>
  <w:style w:type="paragraph" w:styleId="Heading3">
    <w:name w:val="heading 3"/>
    <w:basedOn w:val="Heading2"/>
    <w:next w:val="Normal"/>
    <w:qFormat/>
    <w:pPr>
      <w:spacing w:after="0"/>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pPr>
      <w:pBdr>
        <w:top w:val="single" w:sz="6" w:space="1" w:color="auto"/>
      </w:pBdr>
      <w:tabs>
        <w:tab w:val="center" w:pos="4680"/>
        <w:tab w:val="right" w:pos="9792"/>
      </w:tabs>
    </w:pPr>
    <w:rPr>
      <w:rFonts w:ascii="Helvetica" w:hAnsi="Helvetica"/>
      <w:b/>
      <w:lang w:eastAsia="en-US"/>
    </w:rPr>
  </w:style>
  <w:style w:type="paragraph" w:styleId="Header">
    <w:name w:val="header"/>
    <w:basedOn w:val="Normal"/>
    <w:pPr>
      <w:tabs>
        <w:tab w:val="center" w:pos="4320"/>
        <w:tab w:val="right" w:pos="8640"/>
      </w:tabs>
    </w:pPr>
    <w:rPr>
      <w:rFonts w:ascii="Arial" w:hAnsi="Arial"/>
    </w:rPr>
  </w:style>
  <w:style w:type="paragraph" w:styleId="NormalIndent">
    <w:name w:val="Normal Indent"/>
    <w:basedOn w:val="Normal"/>
    <w:pPr>
      <w:ind w:left="720"/>
    </w:pPr>
  </w:style>
  <w:style w:type="paragraph" w:customStyle="1" w:styleId="Title1">
    <w:name w:val="Title1"/>
    <w:next w:val="author"/>
    <w:pPr>
      <w:spacing w:before="360" w:after="480"/>
      <w:jc w:val="center"/>
    </w:pPr>
    <w:rPr>
      <w:rFonts w:ascii="Times New Roman" w:hAnsi="Times New Roman"/>
      <w:sz w:val="40"/>
      <w:lang w:eastAsia="en-US"/>
    </w:rPr>
  </w:style>
  <w:style w:type="paragraph" w:customStyle="1" w:styleId="author">
    <w:name w:val="author"/>
    <w:pPr>
      <w:jc w:val="center"/>
    </w:pPr>
    <w:rPr>
      <w:rFonts w:ascii="Times New Roman" w:hAnsi="Times New Roman"/>
      <w:sz w:val="24"/>
      <w:lang w:eastAsia="en-US"/>
    </w:rPr>
  </w:style>
  <w:style w:type="paragraph" w:customStyle="1" w:styleId="abstract">
    <w:name w:val="abstract"/>
    <w:pPr>
      <w:spacing w:after="120"/>
    </w:pPr>
    <w:rPr>
      <w:rFonts w:ascii="Times New Roman" w:hAnsi="Times New Roman"/>
      <w:b/>
      <w:sz w:val="24"/>
      <w:lang w:eastAsia="en-US"/>
    </w:rPr>
  </w:style>
  <w:style w:type="paragraph" w:customStyle="1" w:styleId="reference">
    <w:name w:val="reference"/>
    <w:pPr>
      <w:tabs>
        <w:tab w:val="left" w:pos="288"/>
      </w:tabs>
      <w:spacing w:after="120"/>
      <w:ind w:left="288" w:hanging="288"/>
    </w:pPr>
    <w:rPr>
      <w:rFonts w:ascii="Times New Roman" w:hAnsi="Times New Roman"/>
      <w:sz w:val="18"/>
      <w:lang w:eastAsia="en-US"/>
    </w:rPr>
  </w:style>
  <w:style w:type="paragraph" w:customStyle="1" w:styleId="TableCaption">
    <w:name w:val="TableCaption"/>
    <w:basedOn w:val="FigureCaption"/>
  </w:style>
  <w:style w:type="paragraph" w:customStyle="1" w:styleId="FigureCaption">
    <w:name w:val="FigureCaption"/>
    <w:basedOn w:val="Normal"/>
    <w:pPr>
      <w:jc w:val="center"/>
    </w:pPr>
    <w:rPr>
      <w:rFonts w:ascii="Times" w:hAnsi="Times"/>
    </w:rPr>
  </w:style>
  <w:style w:type="paragraph" w:styleId="FootnoteText">
    <w:name w:val="footnote text"/>
    <w:basedOn w:val="Normal"/>
    <w:semiHidden/>
  </w:style>
  <w:style w:type="paragraph" w:customStyle="1" w:styleId="small">
    <w:name w:val="small"/>
    <w:basedOn w:val="Normal"/>
    <w:next w:val="Normal"/>
    <w:pPr>
      <w:spacing w:after="0"/>
    </w:pPr>
    <w:rPr>
      <w:sz w:val="6"/>
    </w:rPr>
  </w:style>
  <w:style w:type="character" w:styleId="FootnoteReference">
    <w:name w:val="footnote reference"/>
    <w:basedOn w:val="DefaultParagraphFont"/>
    <w:semiHidden/>
    <w:rPr>
      <w:vertAlign w:val="superscript"/>
    </w:rPr>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rsid w:val="001318D3"/>
    <w:rPr>
      <w:b/>
      <w:sz w:val="24"/>
      <w:lang w:val="en-US" w:eastAsia="en-US" w:bidi="ar-SA"/>
    </w:rPr>
  </w:style>
  <w:style w:type="paragraph" w:styleId="BalloonText">
    <w:name w:val="Balloon Text"/>
    <w:basedOn w:val="Normal"/>
    <w:link w:val="BalloonTextChar"/>
    <w:rsid w:val="001E0C79"/>
    <w:pPr>
      <w:spacing w:after="0"/>
    </w:pPr>
    <w:rPr>
      <w:rFonts w:ascii="Tahoma" w:hAnsi="Tahoma" w:cs="Tahoma"/>
      <w:sz w:val="16"/>
      <w:szCs w:val="16"/>
    </w:rPr>
  </w:style>
  <w:style w:type="character" w:customStyle="1" w:styleId="BalloonTextChar">
    <w:name w:val="Balloon Text Char"/>
    <w:basedOn w:val="DefaultParagraphFont"/>
    <w:link w:val="BalloonText"/>
    <w:rsid w:val="001E0C79"/>
    <w:rPr>
      <w:rFonts w:ascii="Tahoma" w:hAnsi="Tahoma" w:cs="Tahoma"/>
      <w:sz w:val="16"/>
      <w:szCs w:val="16"/>
      <w:lang w:eastAsia="en-US"/>
    </w:rPr>
  </w:style>
  <w:style w:type="paragraph" w:styleId="Caption">
    <w:name w:val="caption"/>
    <w:basedOn w:val="Normal"/>
    <w:next w:val="Normal"/>
    <w:qFormat/>
    <w:rsid w:val="008C5337"/>
    <w:pPr>
      <w:spacing w:after="80"/>
      <w:jc w:val="center"/>
    </w:pPr>
    <w:rPr>
      <w:rFonts w:cs="Miriam"/>
      <w:b/>
      <w:bCs/>
      <w:sz w:val="18"/>
      <w:szCs w:val="18"/>
      <w:lang w:eastAsia="en-AU"/>
    </w:rPr>
  </w:style>
  <w:style w:type="paragraph" w:styleId="ListParagraph">
    <w:name w:val="List Paragraph"/>
    <w:basedOn w:val="Normal"/>
    <w:uiPriority w:val="34"/>
    <w:qFormat/>
    <w:rsid w:val="000D4A2F"/>
    <w:pPr>
      <w:ind w:left="720"/>
      <w:contextualSpacing/>
    </w:pPr>
  </w:style>
  <w:style w:type="paragraph" w:styleId="BodyTextIndent">
    <w:name w:val="Body Text Indent"/>
    <w:basedOn w:val="Normal"/>
    <w:link w:val="BodyTextIndentChar"/>
    <w:rsid w:val="007A6A38"/>
    <w:pPr>
      <w:spacing w:after="0"/>
      <w:ind w:firstLine="360"/>
    </w:pPr>
    <w:rPr>
      <w:sz w:val="18"/>
    </w:rPr>
  </w:style>
  <w:style w:type="character" w:customStyle="1" w:styleId="BodyTextIndentChar">
    <w:name w:val="Body Text Indent Char"/>
    <w:basedOn w:val="DefaultParagraphFont"/>
    <w:link w:val="BodyTextIndent"/>
    <w:rsid w:val="007A6A38"/>
    <w:rPr>
      <w:rFonts w:ascii="Times New Roman" w:hAnsi="Times New Roman"/>
      <w:sz w:val="18"/>
      <w:lang w:eastAsia="en-US"/>
    </w:rPr>
  </w:style>
  <w:style w:type="paragraph" w:customStyle="1" w:styleId="Paper-Title">
    <w:name w:val="Paper-Title"/>
    <w:basedOn w:val="Normal"/>
    <w:rsid w:val="00E4404C"/>
    <w:pPr>
      <w:jc w:val="center"/>
    </w:pPr>
    <w:rPr>
      <w:rFonts w:ascii="Helvetica" w:hAnsi="Helvetica"/>
      <w:b/>
      <w:sz w:val="36"/>
    </w:rPr>
  </w:style>
  <w:style w:type="character" w:styleId="FollowedHyperlink">
    <w:name w:val="FollowedHyperlink"/>
    <w:basedOn w:val="DefaultParagraphFont"/>
    <w:rsid w:val="00F037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224913">
      <w:bodyDiv w:val="1"/>
      <w:marLeft w:val="0"/>
      <w:marRight w:val="0"/>
      <w:marTop w:val="0"/>
      <w:marBottom w:val="0"/>
      <w:divBdr>
        <w:top w:val="none" w:sz="0" w:space="0" w:color="auto"/>
        <w:left w:val="none" w:sz="0" w:space="0" w:color="auto"/>
        <w:bottom w:val="none" w:sz="0" w:space="0" w:color="auto"/>
        <w:right w:val="none" w:sz="0" w:space="0" w:color="auto"/>
      </w:divBdr>
    </w:div>
    <w:div w:id="1198395535">
      <w:bodyDiv w:val="1"/>
      <w:marLeft w:val="0"/>
      <w:marRight w:val="0"/>
      <w:marTop w:val="0"/>
      <w:marBottom w:val="0"/>
      <w:divBdr>
        <w:top w:val="none" w:sz="0" w:space="0" w:color="auto"/>
        <w:left w:val="none" w:sz="0" w:space="0" w:color="auto"/>
        <w:bottom w:val="none" w:sz="0" w:space="0" w:color="auto"/>
        <w:right w:val="none" w:sz="0" w:space="0" w:color="auto"/>
      </w:divBdr>
    </w:div>
    <w:div w:id="1556313431">
      <w:bodyDiv w:val="1"/>
      <w:marLeft w:val="0"/>
      <w:marRight w:val="0"/>
      <w:marTop w:val="0"/>
      <w:marBottom w:val="0"/>
      <w:divBdr>
        <w:top w:val="none" w:sz="0" w:space="0" w:color="auto"/>
        <w:left w:val="none" w:sz="0" w:space="0" w:color="auto"/>
        <w:bottom w:val="none" w:sz="0" w:space="0" w:color="auto"/>
        <w:right w:val="none" w:sz="0" w:space="0" w:color="auto"/>
      </w:divBdr>
    </w:div>
    <w:div w:id="1661732392">
      <w:bodyDiv w:val="1"/>
      <w:marLeft w:val="0"/>
      <w:marRight w:val="0"/>
      <w:marTop w:val="0"/>
      <w:marBottom w:val="0"/>
      <w:divBdr>
        <w:top w:val="none" w:sz="0" w:space="0" w:color="auto"/>
        <w:left w:val="none" w:sz="0" w:space="0" w:color="auto"/>
        <w:bottom w:val="none" w:sz="0" w:space="0" w:color="auto"/>
        <w:right w:val="none" w:sz="0" w:space="0" w:color="auto"/>
      </w:divBdr>
    </w:div>
    <w:div w:id="1771701721">
      <w:bodyDiv w:val="1"/>
      <w:marLeft w:val="0"/>
      <w:marRight w:val="0"/>
      <w:marTop w:val="0"/>
      <w:marBottom w:val="0"/>
      <w:divBdr>
        <w:top w:val="none" w:sz="0" w:space="0" w:color="auto"/>
        <w:left w:val="none" w:sz="0" w:space="0" w:color="auto"/>
        <w:bottom w:val="none" w:sz="0" w:space="0" w:color="auto"/>
        <w:right w:val="none" w:sz="0" w:space="0" w:color="auto"/>
      </w:divBdr>
    </w:div>
    <w:div w:id="1994018990">
      <w:bodyDiv w:val="1"/>
      <w:marLeft w:val="0"/>
      <w:marRight w:val="0"/>
      <w:marTop w:val="0"/>
      <w:marBottom w:val="0"/>
      <w:divBdr>
        <w:top w:val="none" w:sz="0" w:space="0" w:color="auto"/>
        <w:left w:val="none" w:sz="0" w:space="0" w:color="auto"/>
        <w:bottom w:val="none" w:sz="0" w:space="0" w:color="auto"/>
        <w:right w:val="none" w:sz="0" w:space="0" w:color="auto"/>
      </w:divBdr>
    </w:div>
    <w:div w:id="200855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oftware.intel.com/en-us/articles/uefi-shell"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ourceforge.net/apps/mediawiki/tianocore/index.php?title=EDK"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peachfuzzer.com/"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www.intel.com.tw/content/dam/www/public/us/en/documents/white-papers/security-technologies-4th-gen-core-retail-paper.pdf" TargetMode="External"/><Relationship Id="rId28" Type="http://schemas.openxmlformats.org/officeDocument/2006/relationships/hyperlink" Target="mailto:yevgeniy.kiveisha@intel.com" TargetMode="External"/><Relationship Id="rId10" Type="http://schemas.openxmlformats.org/officeDocument/2006/relationships/header" Target="header2.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0.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ISDCPAP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3A173-C383-4E3B-B451-42EE09E18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ISDCPAPR.DOT</Template>
  <TotalTime>20</TotalTime>
  <Pages>7</Pages>
  <Words>3328</Words>
  <Characters>16640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Manuscript Template for Intel Technology Journal.</vt:lpstr>
    </vt:vector>
  </TitlesOfParts>
  <Company>INTEL</Company>
  <LinksUpToDate>false</LinksUpToDate>
  <CharactersWithSpaces>19929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for Intel Technology Journal.</dc:title>
  <dc:creator>Marian Lacey</dc:creator>
  <cp:lastModifiedBy>ykiveish</cp:lastModifiedBy>
  <cp:revision>12</cp:revision>
  <cp:lastPrinted>1996-07-03T22:47:00Z</cp:lastPrinted>
  <dcterms:created xsi:type="dcterms:W3CDTF">2013-06-09T10:04:00Z</dcterms:created>
  <dcterms:modified xsi:type="dcterms:W3CDTF">2013-06-09T13:39:00Z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iveCopyIndex">
    <vt:i4>844890249</vt:i4>
  </property>
</Properties>
</file>